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enter" w:pos="4153"/>
        </w:tabs>
        <w:jc w:val="center"/>
        <w:rPr>
          <w:rFonts w:ascii="Times New Roman" w:hAnsi="Times New Roman" w:cs="Times New Roman"/>
          <w:spacing w:val="8"/>
          <w:sz w:val="36"/>
          <w:szCs w:val="36"/>
          <w:lang w:val="zh-TW" w:eastAsia="zh-TW"/>
        </w:rPr>
      </w:pPr>
      <w:r>
        <w:rPr>
          <w:rFonts w:ascii="宋体" w:eastAsia="宋体" w:hAnsi="宋体" w:cs="宋体" w:hint="eastAsia"/>
          <w:spacing w:val="8"/>
          <w:sz w:val="36"/>
          <w:szCs w:val="36"/>
          <w:lang w:val="zh-TW" w:eastAsia="zh-TW"/>
        </w:rPr>
        <w:t>非法仿冒证券公司、证券投资咨询公司等</w:t>
      </w: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enter" w:pos="4153"/>
        </w:tabs>
        <w:jc w:val="center"/>
        <w:rPr>
          <w:rFonts w:ascii="Times New Roman" w:hAnsi="Times New Roman" w:cs="Times New Roman"/>
          <w:spacing w:val="8"/>
          <w:sz w:val="36"/>
          <w:szCs w:val="36"/>
          <w:lang w:val="zh-TW" w:eastAsia="zh-TW"/>
        </w:rPr>
      </w:pPr>
      <w:r>
        <w:rPr>
          <w:rFonts w:ascii="宋体" w:eastAsia="宋体" w:hAnsi="宋体" w:cs="宋体" w:hint="eastAsia"/>
          <w:spacing w:val="8"/>
          <w:sz w:val="36"/>
          <w:szCs w:val="36"/>
          <w:lang w:val="zh-TW" w:eastAsia="zh-TW"/>
        </w:rPr>
        <w:t>机构黑名单</w:t>
      </w: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enter" w:pos="4153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color w:val="222222"/>
          <w:sz w:val="28"/>
          <w:szCs w:val="28"/>
          <w:u w:color="222222"/>
          <w:lang w:val="zh-TW" w:eastAsia="zh-TW"/>
        </w:rPr>
        <w:t>（</w:t>
      </w: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</w:rPr>
        <w:t>2020</w:t>
      </w:r>
      <w:r>
        <w:rPr>
          <w:rFonts w:ascii="仿宋_GB2312" w:eastAsia="仿宋_GB2312" w:hAnsi="仿宋_GB2312" w:cs="仿宋_GB2312" w:hint="eastAsia"/>
          <w:color w:val="222222"/>
          <w:sz w:val="28"/>
          <w:szCs w:val="28"/>
          <w:u w:color="222222"/>
          <w:lang w:val="zh-TW" w:eastAsia="zh-TW"/>
        </w:rPr>
        <w:t>年第</w:t>
      </w:r>
      <w:r>
        <w:rPr>
          <w:rFonts w:ascii="仿宋_GB2312" w:eastAsia="仿宋_GB2312" w:hAnsi="仿宋_GB2312" w:cs="仿宋_GB2312"/>
          <w:color w:val="222222"/>
          <w:sz w:val="28"/>
          <w:szCs w:val="28"/>
          <w:u w:color="222222"/>
          <w:lang w:val="zh-TW"/>
        </w:rPr>
        <w:t>3</w:t>
      </w:r>
      <w:r>
        <w:rPr>
          <w:rFonts w:ascii="仿宋_GB2312" w:eastAsia="仿宋_GB2312" w:hAnsi="仿宋_GB2312" w:cs="仿宋_GB2312" w:hint="eastAsia"/>
          <w:color w:val="222222"/>
          <w:sz w:val="28"/>
          <w:szCs w:val="28"/>
          <w:u w:color="222222"/>
          <w:lang w:val="zh-TW" w:eastAsia="zh-TW"/>
        </w:rPr>
        <w:t>期）</w:t>
      </w:r>
    </w:p>
    <w:tbl>
      <w:tblPr>
        <w:tblW w:w="90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675"/>
        <w:gridCol w:w="851"/>
        <w:gridCol w:w="5245"/>
        <w:gridCol w:w="992"/>
        <w:gridCol w:w="1276"/>
      </w:tblGrid>
      <w:tr w:rsidR="008F25A8" w:rsidTr="00151740">
        <w:trPr>
          <w:trHeight w:val="32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lang w:val="zh-TW" w:eastAsia="zh-TW"/>
              </w:rPr>
              <w:t>违规信息表现形式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非法投资咨询</w:t>
            </w:r>
          </w:p>
        </w:tc>
      </w:tr>
      <w:tr w:rsidR="008F25A8" w:rsidTr="001517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5A8" w:rsidRDefault="008F2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以招揽会员或客户为名，提供证券投资分析、预测或建议的方式</w:t>
            </w:r>
            <w:r w:rsidRPr="00151740">
              <w:rPr>
                <w:rFonts w:ascii="宋体" w:eastAsia="宋体" w:hAnsi="宋体" w:cs="宋体"/>
                <w:sz w:val="16"/>
                <w:szCs w:val="16"/>
              </w:rPr>
              <w:t>,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非法代理客户从事证券投资理财活动。</w:t>
            </w:r>
          </w:p>
        </w:tc>
      </w:tr>
      <w:tr w:rsidR="008F25A8" w:rsidTr="001517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5A8" w:rsidRDefault="008F2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1-2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以保证收益、高额回报为诱饵，代客操盘，公开招揽客户，与投资者签订委托协议，从事非法证券活动。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5A8" w:rsidRDefault="008F2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假冒合法证券经营机构网站或博客，发布非法证券活动信息，招揽会员或客户。</w:t>
            </w:r>
          </w:p>
        </w:tc>
      </w:tr>
      <w:tr w:rsidR="008F25A8" w:rsidTr="001517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5A8" w:rsidRDefault="008F2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1-4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使用虚构的证券公司名称，利用门户网站的博客发布非法证券活动信息，招揽会员或客户，提供证券投资分析、预测或建议服务，变相从事非法证券投资咨询业务。</w:t>
            </w:r>
          </w:p>
        </w:tc>
      </w:tr>
      <w:tr w:rsidR="008F25A8" w:rsidTr="00151740">
        <w:trPr>
          <w:trHeight w:val="460"/>
          <w:jc w:val="center"/>
        </w:trPr>
        <w:tc>
          <w:tcPr>
            <w:tcW w:w="6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25A8" w:rsidRDefault="008F25A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7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以门户网站、网站博客、</w:t>
            </w:r>
            <w:r w:rsidRPr="00151740">
              <w:rPr>
                <w:rFonts w:ascii="宋体" w:eastAsia="宋体" w:hAnsi="宋体" w:cs="宋体"/>
                <w:sz w:val="16"/>
                <w:szCs w:val="16"/>
              </w:rPr>
              <w:t>QQ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等为平台，散布非法证券活动信息，提供证券投资分析、预测或建议服务，收取咨询费、服务费。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非法发行证券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非法证券交易</w:t>
            </w:r>
          </w:p>
        </w:tc>
      </w:tr>
      <w:tr w:rsidR="008F25A8" w:rsidTr="00151740">
        <w:trPr>
          <w:trHeight w:val="46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83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未取得相关证券期货业务资质的机构发布证券期货产品广告，这些广告本质上是实施非法荐股、虚假发行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“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原始股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”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、非法配资等非法证券活动。</w:t>
            </w:r>
          </w:p>
        </w:tc>
      </w:tr>
      <w:tr w:rsidR="008F25A8" w:rsidTr="00151740">
        <w:trPr>
          <w:trHeight w:val="62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15174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非法仿冒机构网站、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含有非法内容的网页、博客名称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lang w:val="zh-TW" w:eastAsia="zh-TW"/>
              </w:rPr>
              <w:t>违规信息类别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20"/>
                <w:szCs w:val="20"/>
                <w:lang w:val="zh-TW" w:eastAsia="zh-TW"/>
              </w:rPr>
              <w:t>发现时间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非法仿冒机构网站、含有非法内容的网页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D61CB2">
            <w:pPr>
              <w:pStyle w:val="NormalWeb"/>
              <w:adjustRightInd w:val="0"/>
              <w:snapToGrid w:val="0"/>
              <w:spacing w:before="0" w:beforeAutospacing="0" w:after="0" w:afterAutospacing="0"/>
              <w:jc w:val="both"/>
              <w:rPr>
                <w:color w:val="000000"/>
                <w:kern w:val="2"/>
                <w:sz w:val="16"/>
                <w:szCs w:val="16"/>
                <w:lang w:val="zh-TW" w:eastAsia="zh-TW"/>
              </w:rPr>
            </w:pP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假冒</w:t>
            </w:r>
            <w:r w:rsidRPr="00151740">
              <w:rPr>
                <w:rFonts w:hint="eastAsia"/>
                <w:sz w:val="16"/>
                <w:szCs w:val="16"/>
              </w:rPr>
              <w:t>“兴业证券”等公司</w:t>
            </w: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名义开展非法证券活动</w:t>
            </w:r>
            <w:r w:rsidRPr="00151740">
              <w:rPr>
                <w:sz w:val="16"/>
                <w:szCs w:val="16"/>
              </w:rPr>
              <w:t>:</w:t>
            </w:r>
            <w:r w:rsidRPr="00151740">
              <w:rPr>
                <w:rFonts w:hint="eastAsia"/>
                <w:color w:val="000000"/>
                <w:kern w:val="2"/>
                <w:sz w:val="16"/>
                <w:szCs w:val="16"/>
                <w:lang w:val="zh-TW" w:eastAsia="zh-TW"/>
              </w:rPr>
              <w:t>赛岳恒配</w:t>
            </w: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资</w:t>
            </w:r>
            <w:hyperlink r:id="rId6" w:tgtFrame="_self" w:history="1">
              <w:r w:rsidRPr="00151740">
                <w:rPr>
                  <w:rFonts w:cs="Calibri"/>
                  <w:color w:val="0000FF"/>
                  <w:kern w:val="2"/>
                  <w:sz w:val="16"/>
                  <w:szCs w:val="16"/>
                  <w:u w:val="single"/>
                </w:rPr>
                <w:t>www.syhpeizi.com</w:t>
              </w:r>
            </w:hyperlink>
            <w:r w:rsidRPr="00D61CB2">
              <w:rPr>
                <w:sz w:val="16"/>
                <w:szCs w:val="16"/>
              </w:rPr>
              <w:t>,</w:t>
            </w:r>
            <w:r>
              <w:t xml:space="preserve"> </w:t>
            </w:r>
            <w:hyperlink r:id="rId7" w:history="1">
              <w:r w:rsidRPr="00151740">
                <w:rPr>
                  <w:rFonts w:cs="Calibri"/>
                  <w:color w:val="0000FF"/>
                  <w:sz w:val="16"/>
                  <w:szCs w:val="16"/>
                  <w:u w:val="single"/>
                </w:rPr>
                <w:t>www.pz52.com</w:t>
              </w:r>
            </w:hyperlink>
            <w:r w:rsidRPr="00D61CB2">
              <w:rPr>
                <w:sz w:val="16"/>
                <w:szCs w:val="16"/>
              </w:rPr>
              <w:t>;</w:t>
            </w:r>
            <w:r w:rsidRPr="00D61CB2">
              <w:rPr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简配资</w:t>
            </w:r>
            <w:hyperlink r:id="rId8" w:tgtFrame="_self" w:history="1">
              <w:r w:rsidRPr="00151740">
                <w:rPr>
                  <w:rFonts w:cs="Calibri"/>
                  <w:color w:val="0000FF"/>
                  <w:sz w:val="16"/>
                  <w:szCs w:val="16"/>
                  <w:u w:val="single"/>
                </w:rPr>
                <w:t>www.pz07.com</w:t>
              </w:r>
            </w:hyperlink>
            <w:r w:rsidRPr="00D61CB2">
              <w:rPr>
                <w:sz w:val="16"/>
                <w:szCs w:val="16"/>
              </w:rPr>
              <w:t>;</w:t>
            </w:r>
            <w:r w:rsidRPr="00D61CB2">
              <w:rPr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好配资</w:t>
            </w:r>
            <w:r w:rsidRPr="00151740">
              <w:rPr>
                <w:rFonts w:cs="Calibri"/>
                <w:color w:val="0000FF"/>
                <w:sz w:val="16"/>
                <w:szCs w:val="16"/>
                <w:u w:val="single"/>
              </w:rPr>
              <w:t>www.haopz.com</w:t>
            </w:r>
            <w:r>
              <w:rPr>
                <w:rFonts w:cs="Calibri"/>
                <w:color w:val="0000FF"/>
                <w:sz w:val="16"/>
                <w:szCs w:val="16"/>
                <w:u w:val="single"/>
              </w:rPr>
              <w:t>;</w:t>
            </w:r>
            <w:r w:rsidRPr="00151740">
              <w:rPr>
                <w:color w:val="000000"/>
                <w:kern w:val="2"/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color w:val="000000"/>
                <w:kern w:val="2"/>
                <w:sz w:val="16"/>
                <w:szCs w:val="16"/>
                <w:lang w:val="zh-TW" w:eastAsia="zh-TW"/>
              </w:rPr>
              <w:t>申捷策略</w:t>
            </w:r>
          </w:p>
          <w:p w:rsidR="008F25A8" w:rsidRPr="00151740" w:rsidRDefault="008F25A8" w:rsidP="00D61CB2">
            <w:pPr>
              <w:pStyle w:val="NormalWeb"/>
              <w:adjustRightInd w:val="0"/>
              <w:snapToGrid w:val="0"/>
              <w:spacing w:before="0" w:beforeAutospacing="0" w:after="0" w:afterAutospacing="0"/>
              <w:rPr>
                <w:color w:val="000000"/>
                <w:kern w:val="2"/>
                <w:sz w:val="16"/>
                <w:szCs w:val="16"/>
                <w:lang w:val="zh-TW" w:eastAsia="zh-TW"/>
              </w:rPr>
            </w:pPr>
            <w:hyperlink r:id="rId9" w:history="1">
              <w:r w:rsidRPr="00151740">
                <w:rPr>
                  <w:rFonts w:cs="Calibri"/>
                  <w:color w:val="0000FF"/>
                  <w:kern w:val="2"/>
                  <w:sz w:val="16"/>
                  <w:szCs w:val="16"/>
                  <w:u w:val="single"/>
                  <w:lang w:eastAsia="zh-TW"/>
                </w:rPr>
                <w:t>www.shenjiecelue.com</w:t>
              </w:r>
            </w:hyperlink>
            <w:r w:rsidRPr="00D61CB2">
              <w:rPr>
                <w:sz w:val="16"/>
                <w:szCs w:val="16"/>
                <w:lang w:eastAsia="zh-TW"/>
              </w:rPr>
              <w:t>;</w:t>
            </w:r>
            <w:r w:rsidRPr="00D61CB2">
              <w:rPr>
                <w:color w:val="000000"/>
                <w:kern w:val="2"/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color w:val="000000"/>
                <w:kern w:val="2"/>
                <w:sz w:val="16"/>
                <w:szCs w:val="16"/>
                <w:lang w:val="zh-TW" w:eastAsia="zh-TW"/>
              </w:rPr>
              <w:t>领航配资</w:t>
            </w:r>
            <w:hyperlink r:id="rId10" w:history="1">
              <w:r w:rsidRPr="00151740">
                <w:rPr>
                  <w:rFonts w:cs="Calibri"/>
                  <w:color w:val="0000FF"/>
                  <w:kern w:val="2"/>
                  <w:sz w:val="16"/>
                  <w:szCs w:val="16"/>
                  <w:u w:val="single"/>
                  <w:lang w:eastAsia="zh-TW"/>
                </w:rPr>
                <w:t>www.pz59.com</w:t>
              </w:r>
            </w:hyperlink>
            <w:r w:rsidRPr="00D61CB2">
              <w:rPr>
                <w:sz w:val="16"/>
                <w:szCs w:val="16"/>
                <w:lang w:eastAsia="zh-TW"/>
              </w:rPr>
              <w:t>;</w:t>
            </w:r>
            <w:r w:rsidRPr="00D61CB2">
              <w:rPr>
                <w:color w:val="000000"/>
                <w:kern w:val="2"/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color w:val="000000"/>
                <w:kern w:val="2"/>
                <w:sz w:val="16"/>
                <w:szCs w:val="16"/>
                <w:lang w:val="zh-TW" w:eastAsia="zh-TW"/>
              </w:rPr>
              <w:t>鼎盛配资</w:t>
            </w:r>
            <w:r w:rsidRPr="00151740">
              <w:rPr>
                <w:rFonts w:cs="Calibri"/>
                <w:color w:val="0000FF"/>
                <w:kern w:val="2"/>
                <w:sz w:val="16"/>
                <w:szCs w:val="16"/>
                <w:u w:val="single"/>
                <w:lang w:eastAsia="zh-TW"/>
              </w:rPr>
              <w:t>www.dspz8.net</w:t>
            </w:r>
            <w:r w:rsidRPr="00D61CB2">
              <w:rPr>
                <w:rFonts w:cs="Calibri"/>
                <w:color w:val="0000FF"/>
                <w:kern w:val="2"/>
                <w:sz w:val="16"/>
                <w:szCs w:val="16"/>
                <w:u w:val="single"/>
                <w:lang w:eastAsia="zh-TW"/>
              </w:rPr>
              <w:t>,</w:t>
            </w:r>
            <w:r w:rsidRPr="00D61CB2">
              <w:rPr>
                <w:rFonts w:cs="Calibri"/>
                <w:color w:val="0000FF"/>
                <w:sz w:val="16"/>
                <w:szCs w:val="16"/>
                <w:u w:val="single"/>
                <w:lang w:eastAsia="zh-TW"/>
              </w:rPr>
              <w:t xml:space="preserve"> </w:t>
            </w:r>
            <w:r w:rsidRPr="00151740">
              <w:rPr>
                <w:rFonts w:cs="Calibri"/>
                <w:color w:val="0000FF"/>
                <w:sz w:val="16"/>
                <w:szCs w:val="16"/>
                <w:u w:val="single"/>
                <w:lang w:eastAsia="zh-TW"/>
              </w:rPr>
              <w:t>www.ds558.com</w:t>
            </w:r>
            <w:r>
              <w:rPr>
                <w:rFonts w:cs="Calibri"/>
                <w:color w:val="0000FF"/>
                <w:sz w:val="16"/>
                <w:szCs w:val="16"/>
                <w:u w:val="single"/>
                <w:lang w:eastAsia="zh-TW"/>
              </w:rPr>
              <w:t>;</w:t>
            </w:r>
            <w:r w:rsidRPr="00151740">
              <w:rPr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hint="eastAsia"/>
                <w:sz w:val="16"/>
                <w:szCs w:val="16"/>
                <w:lang w:val="zh-TW" w:eastAsia="zh-TW"/>
              </w:rPr>
              <w:t>鹏配资</w:t>
            </w:r>
            <w:hyperlink r:id="rId11" w:history="1">
              <w:r w:rsidRPr="00151740">
                <w:rPr>
                  <w:rFonts w:cs="Calibri"/>
                  <w:color w:val="0000FF"/>
                  <w:sz w:val="16"/>
                  <w:szCs w:val="16"/>
                  <w:u w:val="single"/>
                  <w:lang w:eastAsia="zh-TW"/>
                </w:rPr>
                <w:t>www.891204.com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616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宋体" w:eastAsia="宋体" w:hAnsi="宋体" w:cs="宋体"/>
                <w:kern w:val="0"/>
                <w:sz w:val="15"/>
                <w:szCs w:val="15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616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  <w:lang w:val="zh-TW"/>
              </w:rPr>
              <w:t>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微信扫码免费领取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3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只牛股</w:t>
            </w:r>
            <w:hyperlink r:id="rId12" w:history="1">
              <w:r w:rsidRPr="00151740">
                <w:rPr>
                  <w:rFonts w:ascii="宋体" w:eastAsia="宋体" w:hAnsi="宋体" w:cs="Calibri"/>
                  <w:color w:val="0000FF"/>
                  <w:sz w:val="16"/>
                  <w:szCs w:val="16"/>
                  <w:u w:val="single"/>
                </w:rPr>
                <w:t>http://www.niugu168.cc/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内参宝典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http://jue-ce.com/nc2016/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今日最具爆发力六大牛股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名单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 xml:space="preserve"> http://jue-ce.com/thread-115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1"/>
                <w:attr w:name="Year" w:val="3516"/>
              </w:smartTagPr>
              <w:r w:rsidRPr="00151740">
                <w:rPr>
                  <w:rFonts w:ascii="宋体" w:eastAsia="宋体" w:hAnsi="宋体" w:cs="Calibri"/>
                  <w:color w:val="0000FF"/>
                  <w:sz w:val="16"/>
                  <w:szCs w:val="16"/>
                  <w:u w:val="single"/>
                </w:rPr>
                <w:t>3516-1-1</w:t>
              </w:r>
            </w:smartTag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武汉慕鑫源文化发展有限公司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http://162599.51sole.com/companyproductdetail_133289330.htm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51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假冒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“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上海证券有限责任公司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”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 xml:space="preserve"> 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名义开展非法证券活动：旺牛配资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 w:color="0000FF"/>
              </w:rPr>
              <w:t>https://wnpz699.com/home/index</w:t>
            </w:r>
            <w:r w:rsidRPr="00151740">
              <w:rPr>
                <w:rFonts w:ascii="宋体" w:eastAsia="宋体" w:hAnsi="宋体"/>
                <w:color w:val="0000FF"/>
                <w:sz w:val="16"/>
                <w:szCs w:val="16"/>
                <w:u w:val="single" w:color="0000FF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免费领牛股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 w:color="0000FF"/>
              </w:rPr>
              <w:t>http://www.txcf888.cn/tuiguang/mb/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股票行情</w:t>
            </w:r>
            <w:r w:rsidRPr="00151740"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http://www.gushq.com/html/gupiaotuijian/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假冒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“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中国银河证券股份有限公司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”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名义开展非法证券活动</w:t>
            </w:r>
            <w:r w:rsidRPr="00151740">
              <w:rPr>
                <w:rFonts w:ascii="宋体" w:eastAsia="宋体" w:hAnsi="宋体" w:cs="宋体"/>
                <w:sz w:val="16"/>
                <w:szCs w:val="16"/>
              </w:rPr>
              <w:t>: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金河配资</w:t>
            </w:r>
          </w:p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http://yinhepeizi.com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Times New Roman"/>
                <w:sz w:val="16"/>
                <w:szCs w:val="16"/>
              </w:rPr>
            </w:pPr>
            <w:r w:rsidRPr="00151740">
              <w:rPr>
                <w:rFonts w:ascii="宋体" w:eastAsia="宋体" w:hAnsi="宋体"/>
                <w:sz w:val="16"/>
                <w:szCs w:val="16"/>
              </w:rPr>
              <w:t>5G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概念股拉升在即</w:t>
            </w:r>
          </w:p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http://jin.get88.cn/test/web/2017111001/goldHunters42.html?qqid=1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2018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股发金融</w:t>
            </w:r>
            <w:r w:rsidRPr="00151740"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http://22888m.com/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2018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仿冒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“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广发证券股份有限公司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</w:rPr>
              <w:t>”</w:t>
            </w:r>
            <w:r w:rsidRPr="00151740">
              <w:rPr>
                <w:rFonts w:ascii="宋体" w:eastAsia="宋体" w:hAnsi="宋体" w:cs="宋体"/>
                <w:sz w:val="16"/>
                <w:szCs w:val="16"/>
              </w:rPr>
              <w:t xml:space="preserve"> 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网站：广发证券股份有限公司上海分公司</w:t>
            </w:r>
            <w:r w:rsidRPr="00151740">
              <w:rPr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http://sh.qiyexinyong.org/corp-310000000096468.html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2017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8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72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宋体" w:eastAsia="宋体" w:hAnsi="宋体" w:cs="Times New Roman"/>
                <w:sz w:val="16"/>
                <w:szCs w:val="16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股神崛起</w:t>
            </w:r>
          </w:p>
          <w:p w:rsidR="008F25A8" w:rsidRPr="00151740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Fonts w:ascii="宋体" w:eastAsia="宋体" w:hAnsi="宋体"/>
                <w:sz w:val="16"/>
                <w:szCs w:val="16"/>
              </w:rPr>
            </w:pPr>
            <w:hyperlink r:id="rId13" w:history="1">
              <w:r w:rsidRPr="005038D3">
                <w:rPr>
                  <w:rStyle w:val="Hyperlink0"/>
                  <w:lang w:eastAsia="zh-CN"/>
                </w:rPr>
                <w:t>http://jr.emoney.cn/hd/sgpc1/index.html?src=sogou&amp;kw=4165379705&amp;ad=1817328590&amp;ag_kwid=14639-4-3ed0e18504ee61f8.69f5df6af068b7da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6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1517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spacing w:before="100" w:after="100"/>
              <w:ind w:firstLine="0"/>
              <w:jc w:val="left"/>
              <w:rPr>
                <w:rFonts w:ascii="宋体" w:hAnsi="宋体"/>
                <w:sz w:val="16"/>
                <w:szCs w:val="16"/>
              </w:rPr>
            </w:pPr>
            <w:r w:rsidRPr="00151740">
              <w:rPr>
                <w:rStyle w:val="a1"/>
                <w:rFonts w:ascii="宋体" w:hAnsi="宋体" w:cs="宋体" w:hint="eastAsia"/>
                <w:sz w:val="16"/>
                <w:szCs w:val="16"/>
                <w:lang w:val="zh-TW" w:eastAsia="zh-TW"/>
              </w:rPr>
              <w:t>每天送二只内幕消息股</w:t>
            </w:r>
            <w:hyperlink r:id="rId14" w:history="1">
              <w:r w:rsidRPr="005038D3">
                <w:rPr>
                  <w:rStyle w:val="Hyperlink0"/>
                  <w:lang w:eastAsia="zh-CN"/>
                </w:rPr>
                <w:t>http://mp.weixin.qq.com/s?__biz=MzIzMjM3NzE4NA==&amp;mid=2247483708&amp;idx=1&amp;sn=227b87169f639281c5c0b842fb7d5ba5#rd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Pr="00151740" w:rsidRDefault="008F25A8" w:rsidP="001517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871"/>
              </w:tabs>
              <w:spacing w:before="100" w:after="100"/>
              <w:ind w:firstLine="0"/>
              <w:jc w:val="left"/>
              <w:rPr>
                <w:rFonts w:ascii="宋体" w:hAnsi="宋体"/>
                <w:sz w:val="16"/>
                <w:szCs w:val="16"/>
              </w:rPr>
            </w:pPr>
            <w:r w:rsidRPr="00151740">
              <w:rPr>
                <w:rStyle w:val="a1"/>
                <w:rFonts w:ascii="宋体" w:hAnsi="宋体" w:cs="宋体" w:hint="eastAsia"/>
                <w:sz w:val="16"/>
                <w:szCs w:val="16"/>
                <w:lang w:val="zh-TW" w:eastAsia="zh-TW"/>
              </w:rPr>
              <w:t>淐盛</w:t>
            </w:r>
            <w:r w:rsidRPr="00151740">
              <w:rPr>
                <w:rStyle w:val="a1"/>
                <w:rFonts w:ascii="宋体" w:hAnsi="宋体"/>
                <w:sz w:val="16"/>
                <w:szCs w:val="16"/>
              </w:rPr>
              <w:t>T+0</w:t>
            </w:r>
            <w:r w:rsidRPr="005038D3">
              <w:rPr>
                <w:rStyle w:val="Hyperlink0"/>
                <w:lang w:eastAsia="zh-CN"/>
              </w:rPr>
              <w:t>http://www.662003.com/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2016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7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903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含有非法内容的博客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炒股高手的博客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http://blog.sina.com.cn/rongchengchendu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  <w:lang w:val="zh-TW"/>
              </w:rPr>
              <w:t>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三派掌门的博客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http://blog.sina.com.cn/01hjk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  <w:lang w:val="zh-TW"/>
              </w:rPr>
              <w:t>2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短线牛股的博客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http://blog.sina.com.cn/s/blog_187e9fa840102z2od.html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wendy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http://blog.sina.com.cn/u/6494612822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6496230231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http://blog.sina.com.cn/u/6496230231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静默与相思的博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2</w:t>
            </w:r>
            <w:r w:rsidRPr="00151740">
              <w:rPr>
                <w:rFonts w:ascii="宋体" w:eastAsia="宋体" w:hAnsi="宋体"/>
              </w:rPr>
              <w:t xml:space="preserve"> 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http://blog.sina.com.cn/u/6016218285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7E74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叶老师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z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今日送上三股的博客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http://blog.sina.com.cn/u/6015913435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字眼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duke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马甲的博客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http://blog.sina.com.cn/u/6516428712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40A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短线刀刀的博客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http://blog.sina.com.cn/u/5305449339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seo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技术的博客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http://blog.sina.com.cn/u/5911104951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消息内幕技术操作股票</w:t>
            </w:r>
            <w:r w:rsidRPr="00151740"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_</w:t>
            </w: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赢在心的博客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http://blog.sina.com.cn/gp28888 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乐付链乐付链的博客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http://blog.sina.com.cn/s/blog_828466e70102w4jg.html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 w:rsidRPr="00151740">
              <w:rPr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短线股票王的博客</w:t>
            </w:r>
            <w:r w:rsidRPr="00151740">
              <w:rPr>
                <w:rFonts w:ascii="宋体" w:eastAsia="宋体" w:hAnsi="宋体" w:cs="Calibri"/>
                <w:color w:val="0000FF"/>
                <w:sz w:val="16"/>
                <w:szCs w:val="16"/>
                <w:u w:val="single"/>
              </w:rPr>
              <w:t>http://blog.sina.com.cn/u/5873199261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2020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  <w:r w:rsidRPr="00151740">
              <w:rPr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涨停板分析团队的博客</w:t>
            </w:r>
            <w:r w:rsidRPr="00151740">
              <w:rPr>
                <w:rStyle w:val="a1"/>
                <w:rFonts w:ascii="宋体" w:eastAsia="宋体" w:hAnsi="宋体" w:cs="Calibri"/>
                <w:color w:val="0000FF"/>
                <w:sz w:val="16"/>
                <w:szCs w:val="16"/>
                <w:u w:val="single" w:color="0000FF"/>
              </w:rPr>
              <w:t>http://blog.sina.com.cn/s/blog_66d4d4260102wwkk.html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卢老说财经的博客</w:t>
            </w:r>
            <w:r w:rsidRPr="00151740">
              <w:rPr>
                <w:rStyle w:val="a1"/>
                <w:rFonts w:ascii="宋体" w:eastAsia="宋体" w:hAnsi="宋体" w:cs="Calibri"/>
                <w:color w:val="0000FF"/>
                <w:sz w:val="16"/>
                <w:szCs w:val="16"/>
                <w:u w:val="single" w:color="0000FF"/>
              </w:rPr>
              <w:t>http://blog.sina.com.cn/u/5861742116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12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股票精选牛股推荐的博</w:t>
            </w:r>
            <w:hyperlink r:id="rId15" w:history="1">
              <w:r w:rsidRPr="00151740">
                <w:rPr>
                  <w:rStyle w:val="Hyperlink1"/>
                  <w:rFonts w:ascii="宋体" w:eastAsia="宋体" w:hAnsi="宋体"/>
                  <w:lang w:eastAsia="zh-CN"/>
                </w:rPr>
                <w:t>http://blog.sina.com.cn/s/blog_17db131b60102xuq6.html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西安股票开户转户低佣金的博客</w:t>
            </w:r>
            <w:hyperlink r:id="rId16" w:history="1">
              <w:r w:rsidRPr="00151740">
                <w:rPr>
                  <w:rStyle w:val="Hyperlink1"/>
                  <w:rFonts w:ascii="宋体" w:eastAsia="宋体" w:hAnsi="宋体"/>
                  <w:lang w:eastAsia="zh-CN"/>
                </w:rPr>
                <w:t>http://blog.sina.com.cn/u/6148048378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11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菲儿的博客</w:t>
            </w:r>
            <w:hyperlink r:id="rId17" w:history="1">
              <w:r w:rsidRPr="00151740">
                <w:rPr>
                  <w:rStyle w:val="Hyperlink1"/>
                  <w:rFonts w:ascii="宋体" w:eastAsia="宋体" w:hAnsi="宋体"/>
                  <w:lang w:eastAsia="zh-CN"/>
                </w:rPr>
                <w:t>http://blog.sina.com.cn/dongdengxin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宋体" w:eastAsia="宋体" w:hAnsi="宋体" w:cs="Calibri"/>
                <w:sz w:val="16"/>
                <w:szCs w:val="16"/>
              </w:rPr>
              <w:t>6256508364</w:t>
            </w: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的博</w:t>
            </w:r>
            <w:r w:rsidRPr="00151740">
              <w:rPr>
                <w:rStyle w:val="Hyperlink1"/>
                <w:rFonts w:ascii="宋体" w:eastAsia="宋体" w:hAnsi="宋体"/>
                <w:lang w:eastAsia="zh-CN"/>
              </w:rPr>
              <w:t>http://blog.sina.com.cn/s/blog_174eabdcc0102xcz7.html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文森</w:t>
            </w:r>
            <w:r w:rsidRPr="00151740">
              <w:rPr>
                <w:rStyle w:val="a1"/>
                <w:rFonts w:ascii="宋体" w:eastAsia="宋体" w:hAnsi="宋体" w:cs="Calibri"/>
                <w:sz w:val="16"/>
                <w:szCs w:val="16"/>
              </w:rPr>
              <w:t>--</w:t>
            </w: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利益达投资的博客</w:t>
            </w:r>
            <w:hyperlink r:id="rId18" w:history="1">
              <w:r w:rsidRPr="00151740">
                <w:rPr>
                  <w:rStyle w:val="Hyperlink1"/>
                  <w:rFonts w:ascii="宋体" w:eastAsia="宋体" w:hAnsi="宋体"/>
                  <w:lang w:eastAsia="zh-CN"/>
                </w:rPr>
                <w:t>http://blog.sina.com.cn/stock87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Fonts w:ascii="宋体" w:eastAsia="宋体" w:hAnsi="宋体"/>
              </w:rPr>
            </w:pPr>
            <w:r w:rsidRPr="00151740">
              <w:rPr>
                <w:rStyle w:val="a1"/>
                <w:rFonts w:ascii="宋体" w:eastAsia="宋体" w:hAnsi="宋体" w:cs="微软雅黑" w:hint="eastAsia"/>
                <w:sz w:val="16"/>
                <w:szCs w:val="16"/>
                <w:lang w:val="zh-TW" w:eastAsia="zh-TW"/>
              </w:rPr>
              <w:t>渝意顺的博客</w:t>
            </w:r>
            <w:hyperlink r:id="rId19" w:history="1">
              <w:r w:rsidRPr="00151740">
                <w:rPr>
                  <w:rStyle w:val="Hyperlink1"/>
                  <w:rFonts w:ascii="宋体" w:eastAsia="宋体" w:hAnsi="宋体"/>
                  <w:lang w:eastAsia="zh-CN"/>
                </w:rPr>
                <w:t>http://blog.sina.com.cn/u/5084482870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10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仿冒中信证券网站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: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中信证券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-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实力之选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-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信任之选的博客</w:t>
            </w:r>
            <w:r>
              <w:rPr>
                <w:rStyle w:val="Hyperlink0"/>
                <w:lang w:eastAsia="zh-CN"/>
              </w:rPr>
              <w:t>http://blog.sina.com.cn/zx2223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隐龙湾大叔的博客</w:t>
            </w:r>
            <w:r>
              <w:rPr>
                <w:rStyle w:val="Hyperlink0"/>
                <w:lang w:eastAsia="zh-CN"/>
              </w:rPr>
              <w:t>http://blog.sina.com.cn/wsx300624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0" w:history="1">
              <w:r>
                <w:rPr>
                  <w:rStyle w:val="Hyperlink2"/>
                  <w:rFonts w:hint="eastAsia"/>
                </w:rPr>
                <w:t>用户</w:t>
              </w:r>
              <w:r w:rsidRPr="00151740">
                <w:rPr>
                  <w:rStyle w:val="a1"/>
                  <w:rFonts w:ascii="Calibri" w:eastAsia="Times New Roman" w:hAnsi="Calibri" w:cs="Calibri"/>
                  <w:sz w:val="16"/>
                  <w:szCs w:val="16"/>
                </w:rPr>
                <w:t>5718716448</w:t>
              </w:r>
              <w:r>
                <w:rPr>
                  <w:rStyle w:val="Hyperlink2"/>
                  <w:rFonts w:hint="eastAsia"/>
                </w:rPr>
                <w:t>的博客</w:t>
              </w:r>
            </w:hyperlink>
            <w:r>
              <w:rPr>
                <w:rStyle w:val="Hyperlink0"/>
                <w:lang w:eastAsia="zh-CN"/>
              </w:rPr>
              <w:t>http://blog.sina.com.cn/u/5718716448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四海至尊的博客</w:t>
            </w:r>
            <w:r>
              <w:rPr>
                <w:rStyle w:val="Hyperlink0"/>
                <w:lang w:eastAsia="zh-CN"/>
              </w:rPr>
              <w:t>http://blog.sina.com.cn/u/2776113591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谈古论金的博客</w:t>
            </w:r>
            <w:r>
              <w:rPr>
                <w:rStyle w:val="Hyperlink0"/>
                <w:lang w:eastAsia="zh-CN"/>
              </w:rPr>
              <w:t>http://blog.sina.com.cn/fgdsadfghfds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栗子的博客</w:t>
            </w:r>
            <w:r>
              <w:rPr>
                <w:rStyle w:val="Hyperlink0"/>
                <w:lang w:eastAsia="zh-CN"/>
              </w:rPr>
              <w:t>http://blog.sina.com.cn/liziart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1" w:history="1">
              <w:r>
                <w:rPr>
                  <w:rStyle w:val="Hyperlink2"/>
                  <w:rFonts w:hint="eastAsia"/>
                </w:rPr>
                <w:t>用户</w:t>
              </w:r>
              <w:r w:rsidRPr="00151740">
                <w:rPr>
                  <w:rStyle w:val="a1"/>
                  <w:rFonts w:ascii="Calibri" w:eastAsia="Times New Roman" w:hAnsi="Calibri" w:cs="Calibri"/>
                  <w:sz w:val="16"/>
                  <w:szCs w:val="16"/>
                </w:rPr>
                <w:t>5791656007</w:t>
              </w:r>
              <w:r>
                <w:rPr>
                  <w:rStyle w:val="Hyperlink2"/>
                  <w:rFonts w:hint="eastAsia"/>
                </w:rPr>
                <w:t>的博客</w:t>
              </w:r>
            </w:hyperlink>
            <w:r>
              <w:rPr>
                <w:rStyle w:val="Hyperlink0"/>
                <w:lang w:eastAsia="zh-CN"/>
              </w:rPr>
              <w:t>http://blog.sina.com.cn/u/5791656007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5791320901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http://blog.sina.com.cn/u/5791320901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5791689559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http://blog.sina.com.cn/u/5791689559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5791316827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http://blog.sina.com.cn/u/5791316827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5791309342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http://blog.sina.com.cn/u/5791309342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5791656095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http://blog.sina.com.cn/u/5791656095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5793643920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http://blog.sina.com.cn/s/blog_15953fd900102wibf.html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2" w:history="1">
              <w:r>
                <w:rPr>
                  <w:rStyle w:val="Hyperlink2"/>
                  <w:rFonts w:hint="eastAsia"/>
                </w:rPr>
                <w:t>用户</w:t>
              </w:r>
              <w:r w:rsidRPr="00151740">
                <w:rPr>
                  <w:rStyle w:val="a1"/>
                  <w:rFonts w:ascii="Calibri" w:eastAsia="Times New Roman" w:hAnsi="Calibri" w:cs="Calibri"/>
                  <w:sz w:val="16"/>
                  <w:szCs w:val="16"/>
                </w:rPr>
                <w:t>5791317694</w:t>
              </w:r>
              <w:r>
                <w:rPr>
                  <w:rStyle w:val="Hyperlink2"/>
                  <w:rFonts w:hint="eastAsia"/>
                </w:rPr>
                <w:t>的博客</w:t>
              </w:r>
            </w:hyperlink>
            <w:r>
              <w:rPr>
                <w:rStyle w:val="Hyperlink0"/>
                <w:lang w:eastAsia="zh-CN"/>
              </w:rPr>
              <w:t>http://blog.sina.com.cn/u/159307ebe0102w0hd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5791686740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http://blog.sina.com.cn/s/blog_1593620540102vwtl.html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5791668346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http://blog.sina.com.cn/s/blog_15935d87a0102vsxa.html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5791637540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http://blog.sina.com.cn/s/blog_1593560240102wbdt.html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宋体" w:eastAsia="宋体" w:hAnsi="宋体" w:cs="宋体"/>
                <w:color w:val="0000FF"/>
                <w:kern w:val="0"/>
                <w:sz w:val="16"/>
                <w:szCs w:val="16"/>
                <w:u w:val="single" w:color="0000FF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5793783800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http://blog.sina.com.cn/s/blog_159561ff80102wmz0.html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5793787456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 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http://blog.sina.com.cn/s/blog_159562e400102w8mk.html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5791311255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http://blog.sina.com.cn/s/blog_1593065970102w37o.html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5724978893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0"/>
                <w:lang w:eastAsia="zh-CN"/>
              </w:rPr>
              <w:t>http://blog.sina.com.cn/s/blog_1553c3ecd0102vuh5.html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5725200170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http://blog.sina.com.cn/s/blog_1553f9f2a0102vzu2.html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5725192165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http://blog.sina.com.cn/s/blog_1553f7fe50102vx6k.html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5732238291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http://blog.sina.com.cn/s/blog_155ab03d30102vt7w.html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5721927796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http://blog.sina.com.cn/s/blog_1550db0740102vx64.html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5724981459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http://blog.sina.com.cn/s/blog_1553c48d30102vt50.html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5725189998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http://blog.sina.com.cn/s/blog_1553f776e0102vyy4.html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5733343784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0"/>
                <w:lang w:eastAsia="zh-CN"/>
              </w:rPr>
              <w:t>http://blog.sina.com.cn/s/blog_155bbe2280102w1xd.html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5732575599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0"/>
                <w:lang w:eastAsia="zh-CN"/>
              </w:rPr>
              <w:t>http://blog.sina.com.cn/s/blog_155b0296f0102w0om.html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hyperlink r:id="rId23" w:history="1">
              <w:r w:rsidRPr="00151740">
                <w:rPr>
                  <w:rStyle w:val="Hyperlink3"/>
                  <w:rFonts w:ascii="宋体" w:eastAsia="宋体" w:hAnsi="宋体" w:cs="宋体" w:hint="eastAsia"/>
                  <w:kern w:val="0"/>
                  <w:sz w:val="16"/>
                  <w:szCs w:val="16"/>
                </w:rPr>
                <w:t>用户</w:t>
              </w:r>
              <w:r w:rsidRPr="00151740">
                <w:rPr>
                  <w:rStyle w:val="a1"/>
                  <w:rFonts w:ascii="宋体" w:eastAsia="宋体" w:hAnsi="宋体" w:cs="宋体"/>
                  <w:kern w:val="0"/>
                  <w:sz w:val="16"/>
                  <w:szCs w:val="16"/>
                </w:rPr>
                <w:t>5732237309</w:t>
              </w:r>
              <w:r w:rsidRPr="00151740">
                <w:rPr>
                  <w:rStyle w:val="Hyperlink3"/>
                  <w:rFonts w:ascii="宋体" w:eastAsia="宋体" w:hAnsi="宋体" w:cs="宋体" w:hint="eastAsia"/>
                  <w:kern w:val="0"/>
                  <w:sz w:val="16"/>
                  <w:szCs w:val="16"/>
                </w:rPr>
                <w:t>的博客</w:t>
              </w:r>
            </w:hyperlink>
          </w:p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0"/>
                <w:lang w:eastAsia="zh-CN"/>
              </w:rPr>
              <w:t>http://blog.sina.com.cn/s/blog_155aafffd0102w3io.html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151740">
              <w:rPr>
                <w:rStyle w:val="Hyperlink3"/>
                <w:rFonts w:ascii="宋体" w:eastAsia="宋体" w:hAnsi="宋体" w:cs="宋体" w:hint="eastAsia"/>
                <w:kern w:val="0"/>
                <w:sz w:val="16"/>
                <w:szCs w:val="16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5722323849</w:t>
            </w:r>
            <w:r w:rsidRPr="00151740">
              <w:rPr>
                <w:rStyle w:val="Hyperlink3"/>
                <w:rFonts w:ascii="宋体" w:eastAsia="宋体" w:hAnsi="宋体" w:cs="宋体" w:hint="eastAsia"/>
                <w:kern w:val="0"/>
                <w:sz w:val="16"/>
                <w:szCs w:val="16"/>
              </w:rPr>
              <w:t>的博客</w:t>
            </w:r>
          </w:p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0"/>
                <w:lang w:eastAsia="zh-CN"/>
              </w:rPr>
              <w:t>http://blog.sina.com.cn/s/blog_15513bb890102wctv.html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5722370368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http://blog.sina.com.cn/s/blog_1551471400102vx2n.html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5719678827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http://blog.sina.com.cn/u/154eb5f6b0102wkuh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5722161164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http://blog.sina.com.cn/s/blog_15511400c0102vw6e.html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5726250501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http://blog.sina.com.cn/s/blog_1554fa6050102w26k.html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5726239968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http://blog.sina.com.cn/s/blog_1554f7ce00102vwt1.html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5726099374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http://blog.sina.com.cn/s/blog_1554d57ae0102vxsr.html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Pr="00151740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  <w:rPr>
                <w:rStyle w:val="a1"/>
                <w:rFonts w:ascii="Calibri" w:eastAsia="Times New Roman" w:hAnsi="Calibri" w:cs="Calibri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用户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5721192432 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  <w:lang w:val="zh-TW" w:eastAsia="zh-TW"/>
              </w:rPr>
              <w:t>的博客</w:t>
            </w:r>
          </w:p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0"/>
                <w:lang w:eastAsia="zh-CN"/>
              </w:rPr>
              <w:t>http://blog.sina.com.cn/s/blog_1550277f00102w9nh.html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5"/>
                <w:szCs w:val="15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5"/>
                <w:szCs w:val="15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2019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9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王捌仪的博客</w:t>
            </w:r>
            <w:r>
              <w:rPr>
                <w:rStyle w:val="Hyperlink0"/>
                <w:lang w:eastAsia="zh-CN"/>
              </w:rPr>
              <w:t>http://blog.sina.com.cn/u/3025449974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中国人寿股票的博客</w:t>
            </w:r>
            <w:r>
              <w:rPr>
                <w:rStyle w:val="Hyperlink0"/>
                <w:lang w:eastAsia="zh-CN"/>
              </w:rPr>
              <w:t>http://blog.sina.com.cn/u/5024996190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海通金融的博客</w:t>
            </w:r>
            <w:r>
              <w:rPr>
                <w:rStyle w:val="Hyperlink0"/>
                <w:lang w:eastAsia="zh-CN"/>
              </w:rPr>
              <w:t>http://blog.sina.com.cn/u/6793290292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占豪的博客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http://blog.sina.com.cn/zh876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仿冒华泰证券博客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Style w:val="Hyperlink2"/>
                <w:rFonts w:hint="eastAsia"/>
              </w:rPr>
              <w:t>华泰证券的博客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http://blog.sina.com.cn/u/6093916847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5908583492</w:t>
            </w:r>
            <w:r>
              <w:rPr>
                <w:rStyle w:val="Hyperlink2"/>
                <w:rFonts w:hint="eastAsia"/>
              </w:rPr>
              <w:t>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http://blog.sina.com.cn/u/5908583492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国信股票研究所的博客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http://blog.sina.com.cn/gx288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—</w:t>
            </w:r>
            <w:r>
              <w:rPr>
                <w:rStyle w:val="Hyperlink2"/>
                <w:rFonts w:hint="eastAsia"/>
              </w:rPr>
              <w:t>短线私募拉升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—</w:t>
            </w:r>
            <w:r>
              <w:rPr>
                <w:rStyle w:val="Hyperlink2"/>
                <w:rFonts w:hint="eastAsia"/>
              </w:rPr>
              <w:t>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http://blog.sina.com.cn/u/5616930491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tabs>
                <w:tab w:val="left" w:pos="1201"/>
              </w:tabs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5612843020</w:t>
            </w:r>
            <w:r>
              <w:rPr>
                <w:rStyle w:val="Hyperlink2"/>
                <w:rFonts w:hint="eastAsia"/>
              </w:rPr>
              <w:t>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http://blog.sina.com.cn/u/5612843020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华泰理财的博客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http://blog.sina.com.cn/u/3315384194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指尖牛股的博客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http://blog.sina.com.cn/u/5457888636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股市带头人的博客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http://blog.sina.com.cn/u/5858355986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宫艺峥的博客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http://blog.sina.com.cn/u/5858355986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字眼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duke</w:t>
            </w:r>
            <w:r>
              <w:rPr>
                <w:rStyle w:val="Hyperlink2"/>
                <w:rFonts w:hint="eastAsia"/>
              </w:rPr>
              <w:t>马甲的博客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http://blog.sina.com.cn/u/6516428712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6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金戈铁马征战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A</w:t>
            </w:r>
            <w:r>
              <w:rPr>
                <w:rStyle w:val="Hyperlink2"/>
                <w:rFonts w:hint="eastAsia"/>
              </w:rPr>
              <w:t>股的博客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http://blog.sina.com.cn/zqcsydltq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4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朗君笑谈股市的博客</w:t>
            </w:r>
            <w:r w:rsidRPr="00151740">
              <w:rPr>
                <w:rStyle w:val="a1"/>
                <w:rFonts w:ascii="Calibri" w:eastAsia="Times New Roman" w:hAnsi="Calibri" w:cs="Calibri"/>
                <w:color w:val="0000FF"/>
                <w:kern w:val="0"/>
                <w:sz w:val="16"/>
                <w:szCs w:val="16"/>
                <w:u w:val="single" w:color="0000FF"/>
              </w:rPr>
              <w:t>http://blog.eastmoney.com/b2735064946391548/blog_813382318.html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天潭涨停敢死队的博客</w:t>
            </w:r>
            <w:r>
              <w:rPr>
                <w:rStyle w:val="Hyperlink0"/>
                <w:lang w:eastAsia="zh-CN"/>
              </w:rPr>
              <w:t>http://blog.sina.com.cn/u/1823482195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西博斌的博客</w:t>
            </w:r>
            <w:r>
              <w:rPr>
                <w:rStyle w:val="Hyperlink0"/>
                <w:lang w:eastAsia="zh-CN"/>
              </w:rPr>
              <w:t>http://blog.sina.com.cn/s/blog_17baed6480102wzee.html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马丙胡的博客</w:t>
            </w:r>
            <w:r>
              <w:rPr>
                <w:rStyle w:val="Hyperlink0"/>
                <w:lang w:eastAsia="zh-CN"/>
              </w:rPr>
              <w:t>http://blog.sina.com.cn/u/6370041322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4" w:history="1">
              <w:r>
                <w:rPr>
                  <w:rStyle w:val="Hyperlink2"/>
                  <w:rFonts w:hint="eastAsia"/>
                </w:rPr>
                <w:t>股市掘金的博客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http://blog.sina.com.cn/u/3315747605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5" w:history="1">
              <w:r>
                <w:rPr>
                  <w:rStyle w:val="Hyperlink2"/>
                  <w:rFonts w:hint="eastAsia"/>
                </w:rPr>
                <w:t>明日暴涨牛股的博客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http://blog.sina.com.cn/sdfasdaf2342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6" w:history="1">
              <w:r>
                <w:rPr>
                  <w:rStyle w:val="Hyperlink2"/>
                  <w:rFonts w:hint="eastAsia"/>
                </w:rPr>
                <w:t>明日涨停牛股的博客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http://blog.sina.com.cn/fetet4tdrtgd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7" w:history="1">
              <w:r>
                <w:rPr>
                  <w:rStyle w:val="Hyperlink2"/>
                  <w:rFonts w:hint="eastAsia"/>
                </w:rPr>
                <w:t>好消息明日</w:t>
              </w:r>
              <w:r w:rsidRPr="00151740">
                <w:rPr>
                  <w:rStyle w:val="a1"/>
                  <w:rFonts w:ascii="宋体" w:eastAsia="宋体" w:hAnsi="宋体" w:cs="宋体"/>
                  <w:sz w:val="16"/>
                  <w:szCs w:val="16"/>
                </w:rPr>
                <w:t>2</w:t>
              </w:r>
              <w:r>
                <w:rPr>
                  <w:rStyle w:val="Hyperlink2"/>
                  <w:rFonts w:hint="eastAsia"/>
                </w:rPr>
                <w:t>只牛股</w:t>
              </w:r>
              <w:r w:rsidRPr="00151740">
                <w:rPr>
                  <w:rStyle w:val="a1"/>
                  <w:rFonts w:ascii="宋体" w:eastAsia="宋体" w:hAnsi="宋体" w:cs="宋体"/>
                  <w:sz w:val="16"/>
                  <w:szCs w:val="16"/>
                </w:rPr>
                <w:t>100</w:t>
              </w:r>
              <w:r>
                <w:rPr>
                  <w:rStyle w:val="Hyperlink2"/>
                  <w:rFonts w:hint="eastAsia"/>
                </w:rPr>
                <w:t>涨停板的博客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http://blog.sina.com.cn/u/5408738247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8" w:history="1">
              <w:r>
                <w:rPr>
                  <w:rStyle w:val="Hyperlink2"/>
                  <w:rFonts w:hint="eastAsia"/>
                </w:rPr>
                <w:t>花荣</w:t>
              </w:r>
              <w:r w:rsidRPr="00151740">
                <w:rPr>
                  <w:rStyle w:val="a1"/>
                  <w:rFonts w:ascii="宋体" w:eastAsia="宋体" w:hAnsi="宋体" w:cs="宋体"/>
                  <w:sz w:val="16"/>
                  <w:szCs w:val="16"/>
                </w:rPr>
                <w:t>--</w:t>
              </w:r>
              <w:r>
                <w:rPr>
                  <w:rStyle w:val="Hyperlink2"/>
                  <w:rFonts w:hint="eastAsia"/>
                </w:rPr>
                <w:t>获取明日拉升不低于牛的博客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http://blog.sina.com.cn/u/5422386657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99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29" w:history="1">
              <w:r>
                <w:rPr>
                  <w:rStyle w:val="Hyperlink2"/>
                  <w:rFonts w:hint="eastAsia"/>
                </w:rPr>
                <w:t>股市黑马涨停研究的博客</w:t>
              </w:r>
            </w:hyperlink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http://blog.sina.com.cn/u/5312426863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aigu8</w:t>
            </w:r>
            <w:r>
              <w:rPr>
                <w:rStyle w:val="Hyperlink2"/>
                <w:rFonts w:hint="eastAsia"/>
              </w:rPr>
              <w:t>的博客</w:t>
            </w:r>
            <w:r w:rsidRPr="00151740">
              <w:rPr>
                <w:rStyle w:val="a1"/>
                <w:rFonts w:ascii="宋体" w:eastAsia="宋体" w:hAnsi="宋体" w:cs="宋体"/>
                <w:color w:val="0000FF"/>
                <w:sz w:val="16"/>
                <w:szCs w:val="16"/>
                <w:u w:val="single" w:color="0000FF"/>
              </w:rPr>
              <w:t>http://blog.sina.com.cn/aigu8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心花深股歌的博客</w:t>
            </w:r>
            <w:hyperlink r:id="rId30" w:history="1">
              <w:r>
                <w:rPr>
                  <w:rStyle w:val="Hyperlink4"/>
                  <w:lang w:eastAsia="zh-CN"/>
                </w:rPr>
                <w:t>http://blog.sina.com.cn/u/5035536620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31" w:history="1">
              <w:r>
                <w:rPr>
                  <w:rStyle w:val="Hyperlink2"/>
                  <w:rFonts w:hint="eastAsia"/>
                </w:rPr>
                <w:t>天天推荐涨停股票的博客</w:t>
              </w:r>
            </w:hyperlink>
            <w:r>
              <w:rPr>
                <w:rStyle w:val="Hyperlink4"/>
                <w:lang w:eastAsia="zh-CN"/>
              </w:rPr>
              <w:t>http://blog.sina.com.cn/zygp18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444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仿冒中信证券网站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:</w:t>
            </w:r>
            <w:r>
              <w:rPr>
                <w:rStyle w:val="Hyperlink2"/>
                <w:rFonts w:hint="eastAsia"/>
              </w:rPr>
              <w:t>上海中信证券股份有限公司</w:t>
            </w:r>
            <w:r>
              <w:rPr>
                <w:rStyle w:val="Hyperlink4"/>
                <w:lang w:eastAsia="zh-CN"/>
              </w:rPr>
              <w:t>http://blog.sina.com.cn/u/3274485390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猛牛股票网的博客</w:t>
            </w:r>
            <w:r>
              <w:rPr>
                <w:rStyle w:val="Hyperlink4"/>
                <w:lang w:eastAsia="zh-CN"/>
              </w:rPr>
              <w:t>http://blog.sina.com.cn/mngpw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泸深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a</w:t>
            </w:r>
            <w:r>
              <w:rPr>
                <w:rStyle w:val="Hyperlink2"/>
                <w:rFonts w:hint="eastAsia"/>
              </w:rPr>
              <w:t>股的博客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 xml:space="preserve"> </w:t>
            </w:r>
            <w:r>
              <w:rPr>
                <w:rStyle w:val="Hyperlink4"/>
                <w:lang w:eastAsia="zh-CN"/>
              </w:rPr>
              <w:t>http://blog.sina.com.cn/lushenagu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关注沪指一大重要阻力位的博客</w:t>
            </w:r>
            <w:r>
              <w:rPr>
                <w:rStyle w:val="Hyperlink4"/>
                <w:lang w:eastAsia="zh-CN"/>
              </w:rPr>
              <w:t>http://blog.sina.com.cn/u/5902704198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股市会长推涨三只黑马的博客</w:t>
            </w:r>
            <w:r>
              <w:rPr>
                <w:rStyle w:val="Hyperlink4"/>
                <w:lang w:eastAsia="zh-CN"/>
              </w:rPr>
              <w:t>http://blog.sina.com.cn/uhbuhbuhb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32" w:history="1">
              <w:r>
                <w:rPr>
                  <w:rStyle w:val="Hyperlink2"/>
                  <w:rFonts w:hint="eastAsia"/>
                </w:rPr>
                <w:t>股市黑马</w:t>
              </w:r>
              <w:r w:rsidRPr="00151740">
                <w:rPr>
                  <w:rStyle w:val="a1"/>
                  <w:rFonts w:ascii="宋体" w:eastAsia="宋体" w:hAnsi="宋体" w:cs="宋体"/>
                  <w:sz w:val="16"/>
                  <w:szCs w:val="16"/>
                </w:rPr>
                <w:t>8</w:t>
              </w:r>
              <w:r>
                <w:rPr>
                  <w:rStyle w:val="Hyperlink2"/>
                  <w:rFonts w:hint="eastAsia"/>
                </w:rPr>
                <w:t>的博客</w:t>
              </w:r>
            </w:hyperlink>
            <w:r>
              <w:rPr>
                <w:rStyle w:val="Hyperlink4"/>
                <w:lang w:eastAsia="zh-CN"/>
              </w:rPr>
              <w:t>http://blog.sina.com.cn/888vip88888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109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33" w:history="1">
              <w:r>
                <w:rPr>
                  <w:rStyle w:val="Hyperlink2"/>
                  <w:rFonts w:hint="eastAsia"/>
                </w:rPr>
                <w:t>股票股票推荐的博客</w:t>
              </w:r>
            </w:hyperlink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 xml:space="preserve"> </w:t>
            </w:r>
            <w:r>
              <w:rPr>
                <w:rStyle w:val="Hyperlink4"/>
                <w:lang w:eastAsia="zh-CN"/>
              </w:rPr>
              <w:t>http://blog.sina.com.cn/fgewsty4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股票专家推荐的博客</w:t>
            </w:r>
            <w:r>
              <w:rPr>
                <w:rStyle w:val="Hyperlink4"/>
                <w:lang w:eastAsia="zh-CN"/>
              </w:rPr>
              <w:t>http://blog.sina.com.cn/ahsgjmhgbn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hyperlink r:id="rId34" w:history="1">
              <w:r>
                <w:rPr>
                  <w:rStyle w:val="Hyperlink2"/>
                  <w:rFonts w:hint="eastAsia"/>
                </w:rPr>
                <w:t>股票推荐推荐的博客</w:t>
              </w:r>
            </w:hyperlink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 xml:space="preserve">2 </w:t>
            </w:r>
            <w:r>
              <w:rPr>
                <w:rStyle w:val="Hyperlink4"/>
                <w:lang w:eastAsia="zh-CN"/>
              </w:rPr>
              <w:t>http://blog.sina.com.cn/u/1559420074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短线黑马股票推荐的博客</w:t>
            </w:r>
            <w:r>
              <w:rPr>
                <w:rStyle w:val="Hyperlink4"/>
                <w:lang w:eastAsia="zh-CN"/>
              </w:rPr>
              <w:t>http://blog.sina.com.cn/gp20168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牛股短线涨停王的博客</w:t>
            </w:r>
            <w:r>
              <w:rPr>
                <w:rStyle w:val="Hyperlink4"/>
                <w:lang w:eastAsia="zh-CN"/>
              </w:rPr>
              <w:t>http://blog.sina.com.cn/u/6571147313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2019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钟羿亮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http://blog.sina.com.cn/u/6085169332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崔行杉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http://blog.sina.com.cn/u/5704634916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崔向淇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http://blog.sina.com.cn/u/6084202637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钟骄伟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http://blog.sina.com.cn/u/7004658789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闻智宁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http://blog.sina.com.cn/u/7004819199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清幽鑫缘的博客</w:t>
            </w:r>
            <w:r>
              <w:rPr>
                <w:rStyle w:val="Hyperlink4"/>
                <w:lang w:eastAsia="zh-CN"/>
              </w:rPr>
              <w:t>http://blog.sina.com.cn/u/5330860284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生财有道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_</w:t>
            </w:r>
            <w:r>
              <w:rPr>
                <w:rStyle w:val="Hyperlink2"/>
                <w:rFonts w:hint="eastAsia"/>
              </w:rPr>
              <w:t>桂龙最精的博客</w:t>
            </w:r>
            <w:r>
              <w:rPr>
                <w:rStyle w:val="Hyperlink4"/>
                <w:lang w:eastAsia="zh-CN"/>
              </w:rPr>
              <w:t>http://blog.sina.com.cn/g20118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郑蓝楚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http://blog.sina.com.cn/u/6674239815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郑蓝洪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http://blog.sina.com.cn/u/6674483675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“</w:t>
            </w:r>
            <w:r>
              <w:rPr>
                <w:rStyle w:val="Hyperlink2"/>
                <w:rFonts w:hint="eastAsia"/>
              </w:rPr>
              <w:t>田水坷</w:t>
            </w:r>
            <w:r w:rsidRPr="00151740">
              <w:rPr>
                <w:rStyle w:val="a1"/>
                <w:rFonts w:ascii="宋体" w:eastAsia="宋体" w:hAnsi="宋体" w:cs="宋体" w:hint="eastAsia"/>
                <w:sz w:val="16"/>
                <w:szCs w:val="16"/>
              </w:rPr>
              <w:t>”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http://blog.sina.com.cn/u/6702755920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股市风云直击涨停的博客</w:t>
            </w:r>
            <w:r>
              <w:rPr>
                <w:rStyle w:val="Hyperlink4"/>
                <w:lang w:eastAsia="zh-CN"/>
              </w:rPr>
              <w:t>http://blog.sina.com.cn/u/6494579524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衍胜投资的博客</w:t>
            </w:r>
            <w:r>
              <w:rPr>
                <w:rStyle w:val="Hyperlink4"/>
                <w:lang w:eastAsia="zh-CN"/>
              </w:rPr>
              <w:t>http://blog.sina.com.cn/u/6610582189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7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短线牛股涨停王的博客</w:t>
            </w:r>
            <w:r>
              <w:rPr>
                <w:rStyle w:val="Hyperlink4"/>
                <w:lang w:eastAsia="zh-CN"/>
              </w:rPr>
              <w:t>http://blog.sina.com.cn/u/6571147313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鑫腾股谈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8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http://blog.sina.com.cn/u/5835429989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5098669509</w:t>
            </w:r>
            <w:r>
              <w:rPr>
                <w:rStyle w:val="Hyperlink2"/>
                <w:rFonts w:hint="eastAsia"/>
              </w:rPr>
              <w:t>的博客</w:t>
            </w:r>
            <w:r>
              <w:rPr>
                <w:rStyle w:val="Hyperlink4"/>
                <w:lang w:eastAsia="zh-CN"/>
              </w:rPr>
              <w:t>http://blog.sina.com.cn/5098669509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129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狙击涨停板的博客</w:t>
            </w:r>
            <w:r>
              <w:rPr>
                <w:rStyle w:val="Hyperlink4"/>
                <w:lang w:eastAsia="zh-CN"/>
              </w:rPr>
              <w:t>http://blog.sina.com.cn/u/6524062149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龙头股</w:t>
            </w:r>
            <w:r w:rsidRPr="00151740">
              <w:rPr>
                <w:rStyle w:val="a1"/>
                <w:rFonts w:ascii="Calibri" w:eastAsia="Times New Roman" w:hAnsi="Calibri" w:cs="Calibri"/>
                <w:sz w:val="16"/>
                <w:szCs w:val="16"/>
              </w:rPr>
              <w:t>--</w:t>
            </w:r>
            <w:r>
              <w:rPr>
                <w:rStyle w:val="Hyperlink2"/>
                <w:rFonts w:hint="eastAsia"/>
              </w:rPr>
              <w:t>涨停板的博客</w:t>
            </w:r>
            <w:r>
              <w:rPr>
                <w:rStyle w:val="Hyperlink4"/>
                <w:lang w:eastAsia="zh-CN"/>
              </w:rPr>
              <w:t>http://blog.sina.com.cn/mof213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4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狙击涨停板的博客</w:t>
            </w:r>
            <w:hyperlink r:id="rId35" w:history="1">
              <w:r>
                <w:rPr>
                  <w:rStyle w:val="Hyperlink4"/>
                  <w:lang w:eastAsia="zh-CN"/>
                </w:rPr>
                <w:t>http://blog.sina.com.cn/u/6524062149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奶茶糖的博客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6" w:history="1">
              <w:r>
                <w:rPr>
                  <w:rStyle w:val="Hyperlink4"/>
                  <w:lang w:eastAsia="zh-CN"/>
                </w:rPr>
                <w:t>http://blog.sina.com.cn/u/6015939839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宫殇夏的博客</w:t>
            </w:r>
            <w:hyperlink r:id="rId37" w:history="1">
              <w:r>
                <w:rPr>
                  <w:rStyle w:val="Hyperlink4"/>
                  <w:lang w:eastAsia="zh-CN"/>
                </w:rPr>
                <w:t>http://blog.sina.com.cn/u/6016256087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2"/>
                <w:rFonts w:hint="eastAsia"/>
              </w:rPr>
              <w:t>叶老师送来两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Gu</w:t>
            </w:r>
            <w:r>
              <w:rPr>
                <w:rStyle w:val="Hyperlink2"/>
                <w:rFonts w:hint="eastAsia"/>
              </w:rPr>
              <w:t>必建仓的博客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 xml:space="preserve"> </w:t>
            </w:r>
            <w:hyperlink r:id="rId38" w:history="1">
              <w:r>
                <w:rPr>
                  <w:rStyle w:val="Hyperlink4"/>
                  <w:lang w:eastAsia="zh-CN"/>
                </w:rPr>
                <w:t>http://blog.sina.com.cn/u/6015935678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2"/>
                <w:rFonts w:hint="eastAsia"/>
              </w:rPr>
              <w:t>淘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氣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天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  <w:rFonts w:hint="eastAsia"/>
              </w:rPr>
              <w:t>尊的博客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39" w:history="1">
              <w:r>
                <w:rPr>
                  <w:rStyle w:val="Hyperlink4"/>
                  <w:lang w:eastAsia="zh-CN"/>
                </w:rPr>
                <w:t>http://blog.sina.com.cn/u/6079242521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缠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中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说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禅的博客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40" w:history="1">
              <w:r>
                <w:rPr>
                  <w:rStyle w:val="Hyperlink4"/>
                  <w:lang w:eastAsia="zh-CN"/>
                </w:rPr>
                <w:t>http://blog.sina.com.cn/u/6079242511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凯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  <w:rFonts w:hint="eastAsia"/>
              </w:rPr>
              <w:t>恩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T</w:t>
            </w:r>
            <w:r>
              <w:rPr>
                <w:rStyle w:val="Hyperlink2"/>
                <w:rFonts w:hint="eastAsia"/>
              </w:rPr>
              <w:t>斯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60</w:t>
            </w:r>
            <w:r>
              <w:rPr>
                <w:rStyle w:val="Hyperlink2"/>
                <w:rFonts w:hint="eastAsia"/>
              </w:rPr>
              <w:t>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41" w:history="1">
              <w:r>
                <w:rPr>
                  <w:rStyle w:val="Hyperlink4"/>
                  <w:lang w:eastAsia="zh-CN"/>
                </w:rPr>
                <w:t>http://blog.sina.com.cn/u/6074665860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138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淘氣天尊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70</w:t>
            </w:r>
            <w:r>
              <w:rPr>
                <w:rStyle w:val="Hyperlink2"/>
                <w:rFonts w:hint="eastAsia"/>
              </w:rPr>
              <w:t>的博客</w:t>
            </w:r>
            <w:hyperlink r:id="rId42" w:history="1">
              <w:r>
                <w:rPr>
                  <w:rStyle w:val="Hyperlink4"/>
                  <w:lang w:eastAsia="zh-CN"/>
                </w:rPr>
                <w:t>http://blog.sina.com.cn/u/6074665870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139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空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空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道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人的博客</w:t>
            </w:r>
            <w:hyperlink r:id="rId43" w:history="1">
              <w:r>
                <w:rPr>
                  <w:rStyle w:val="Hyperlink4"/>
                  <w:lang w:eastAsia="zh-CN"/>
                </w:rPr>
                <w:t>http://blog.sina.com.cn/u/6518451355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140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沙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黾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农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大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v</w:t>
            </w:r>
            <w:r>
              <w:rPr>
                <w:rStyle w:val="Hyperlink2"/>
                <w:rFonts w:hint="eastAsia"/>
              </w:rPr>
              <w:t>盘分析的博客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 xml:space="preserve"> </w:t>
            </w:r>
            <w:hyperlink r:id="rId44" w:history="1">
              <w:r>
                <w:rPr>
                  <w:rStyle w:val="Hyperlink4"/>
                  <w:lang w:eastAsia="zh-CN"/>
                </w:rPr>
                <w:t>http://blog.sina.com.cn/u/6518451327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141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15174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2"/>
                <w:rFonts w:hint="eastAsia"/>
              </w:rPr>
              <w:t>用户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5098669509</w:t>
            </w:r>
            <w:r>
              <w:rPr>
                <w:rStyle w:val="Hyperlink2"/>
                <w:rFonts w:hint="eastAsia"/>
              </w:rPr>
              <w:t>的博客的博客</w:t>
            </w: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 xml:space="preserve"> </w:t>
            </w:r>
            <w:hyperlink r:id="rId45" w:history="1">
              <w:r>
                <w:rPr>
                  <w:rStyle w:val="Hyperlink5"/>
                  <w:lang w:eastAsia="zh-CN"/>
                </w:rPr>
                <w:t>http://blog.sina.com.cn/u/5098669509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142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2"/>
                <w:rFonts w:hint="eastAsia"/>
              </w:rPr>
              <w:t>每日短线牛股交易的博客</w:t>
            </w:r>
            <w:hyperlink r:id="rId46" w:history="1">
              <w:r>
                <w:rPr>
                  <w:rStyle w:val="Hyperlink4"/>
                  <w:lang w:eastAsia="zh-CN"/>
                </w:rPr>
                <w:t>http://blog.sina.com.cn/u/3926995527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2018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892938">
        <w:trPr>
          <w:trHeight w:val="447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143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0"/>
              <w:jc w:val="left"/>
            </w:pPr>
            <w:r w:rsidRPr="00151740">
              <w:rPr>
                <w:rStyle w:val="a1"/>
                <w:rFonts w:ascii="Times New Roman" w:hAnsi="Times New Roman"/>
                <w:sz w:val="16"/>
                <w:szCs w:val="16"/>
              </w:rPr>
              <w:t>llgdwt20152845</w:t>
            </w:r>
            <w:r>
              <w:rPr>
                <w:rStyle w:val="Hyperlink2"/>
                <w:rFonts w:hint="eastAsia"/>
              </w:rPr>
              <w:t>的博客</w:t>
            </w:r>
            <w:hyperlink r:id="rId47" w:history="1">
              <w:r>
                <w:rPr>
                  <w:rStyle w:val="Hyperlink4"/>
                  <w:lang w:eastAsia="zh-CN"/>
                </w:rPr>
                <w:t>http://blog.eastmoney.com/m6224094211317642/blog_258327084.html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2016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892938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Pr="00151740" w:rsidRDefault="008F25A8" w:rsidP="00595F36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  <w:rPr>
                <w:rStyle w:val="a1"/>
                <w:rFonts w:ascii="宋体" w:eastAsia="宋体" w:hAnsi="宋体" w:cs="宋体"/>
                <w:sz w:val="16"/>
                <w:szCs w:val="16"/>
              </w:rP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0"/>
            </w:pPr>
            <w:r w:rsidRPr="00151740">
              <w:rPr>
                <w:rStyle w:val="a1"/>
                <w:rFonts w:ascii="宋体" w:hAnsi="宋体" w:cs="宋体" w:hint="eastAsia"/>
                <w:kern w:val="0"/>
                <w:sz w:val="16"/>
                <w:szCs w:val="16"/>
                <w:lang w:val="zh-TW" w:eastAsia="zh-TW"/>
              </w:rPr>
              <w:t>拉升涨停股</w:t>
            </w:r>
            <w:r w:rsidRPr="00151740">
              <w:rPr>
                <w:rStyle w:val="a1"/>
                <w:rFonts w:ascii="宋体" w:hAnsi="宋体" w:cs="宋体"/>
                <w:kern w:val="0"/>
                <w:sz w:val="16"/>
                <w:szCs w:val="16"/>
              </w:rPr>
              <w:t xml:space="preserve"> </w:t>
            </w:r>
            <w:r w:rsidRPr="00151740">
              <w:rPr>
                <w:rStyle w:val="a1"/>
                <w:rFonts w:ascii="宋体" w:hAnsi="宋体" w:cs="宋体" w:hint="eastAsia"/>
                <w:kern w:val="0"/>
                <w:sz w:val="16"/>
                <w:szCs w:val="16"/>
                <w:lang w:val="zh-TW" w:eastAsia="zh-TW"/>
              </w:rPr>
              <w:t>最新</w:t>
            </w:r>
            <w:r w:rsidRPr="00151740">
              <w:rPr>
                <w:rStyle w:val="a1"/>
                <w:rFonts w:ascii="宋体" w:hAnsi="宋体" w:cs="宋体"/>
                <w:kern w:val="0"/>
                <w:sz w:val="16"/>
                <w:szCs w:val="16"/>
              </w:rPr>
              <w:t>:</w:t>
            </w:r>
            <w:r w:rsidRPr="00151740">
              <w:rPr>
                <w:rStyle w:val="a1"/>
                <w:rFonts w:ascii="宋体" w:hAnsi="宋体" w:cs="宋体" w:hint="eastAsia"/>
                <w:kern w:val="0"/>
                <w:sz w:val="16"/>
                <w:szCs w:val="16"/>
                <w:lang w:val="zh-TW" w:eastAsia="zh-TW"/>
              </w:rPr>
              <w:t>专家推荐</w:t>
            </w:r>
            <w:r w:rsidRPr="00151740">
              <w:rPr>
                <w:rStyle w:val="a1"/>
                <w:rFonts w:ascii="宋体" w:hAnsi="宋体" w:cs="宋体"/>
                <w:kern w:val="0"/>
                <w:sz w:val="16"/>
                <w:szCs w:val="16"/>
              </w:rPr>
              <w:t>3</w:t>
            </w:r>
            <w:r w:rsidRPr="00151740">
              <w:rPr>
                <w:rStyle w:val="a1"/>
                <w:rFonts w:ascii="宋体" w:hAnsi="宋体" w:cs="宋体" w:hint="eastAsia"/>
                <w:kern w:val="0"/>
                <w:sz w:val="16"/>
                <w:szCs w:val="16"/>
                <w:lang w:val="zh-TW" w:eastAsia="zh-TW"/>
              </w:rPr>
              <w:t>只业绩暴增的先锋股</w:t>
            </w:r>
            <w:hyperlink r:id="rId48" w:history="1">
              <w:r>
                <w:rPr>
                  <w:rStyle w:val="Hyperlink4"/>
                  <w:lang w:eastAsia="zh-CN"/>
                </w:rPr>
                <w:t>http://mszq2.blog.sohu.com/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2015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892938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95F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145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掘金创富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 xml:space="preserve"> </w:t>
            </w: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飙涨金股</w:t>
            </w:r>
            <w:hyperlink r:id="rId49" w:history="1">
              <w:r>
                <w:rPr>
                  <w:rStyle w:val="Hyperlink4"/>
                  <w:lang w:eastAsia="zh-CN"/>
                </w:rPr>
                <w:t>http://bmwx69998.blog.sohu.com/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 w:hint="eastAsia"/>
                <w:kern w:val="0"/>
                <w:sz w:val="16"/>
                <w:szCs w:val="16"/>
                <w:lang w:val="zh-TW" w:eastAsia="zh-TW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2015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892938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95F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146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ind w:firstLine="0"/>
              <w:jc w:val="left"/>
            </w:pPr>
            <w:hyperlink r:id="rId50" w:history="1">
              <w:r>
                <w:rPr>
                  <w:rStyle w:val="Hyperlink6"/>
                  <w:rFonts w:hint="eastAsia"/>
                </w:rPr>
                <w:t>反弹股糜币</w:t>
              </w:r>
            </w:hyperlink>
            <w:hyperlink r:id="rId51" w:history="1">
              <w:r>
                <w:rPr>
                  <w:rStyle w:val="Hyperlink4"/>
                  <w:lang w:eastAsia="zh-CN"/>
                </w:rPr>
                <w:t>http://blog.eastmoney.com/blqk134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2"/>
                <w:rFonts w:hint="eastAsia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2014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  <w:tr w:rsidR="008F25A8" w:rsidTr="00151740">
        <w:trPr>
          <w:trHeight w:val="240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F25A8" w:rsidRDefault="008F25A8" w:rsidP="00595F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center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147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>
              <w:rPr>
                <w:rStyle w:val="Hyperlink6"/>
                <w:rFonts w:hint="eastAsia"/>
              </w:rPr>
              <w:t>创幻财经</w:t>
            </w:r>
            <w:hyperlink r:id="rId52" w:history="1">
              <w:r>
                <w:rPr>
                  <w:rStyle w:val="Hyperlink4"/>
                  <w:lang w:eastAsia="zh-CN"/>
                </w:rPr>
                <w:t>http://www.chcj.net/thread-598482-1-1.html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296BD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</w:pPr>
            <w:r>
              <w:rPr>
                <w:rStyle w:val="Hyperlink2"/>
                <w:rFonts w:hint="eastAsia"/>
              </w:rPr>
              <w:t>类别</w:t>
            </w:r>
            <w:r w:rsidRPr="00151740">
              <w:rPr>
                <w:rStyle w:val="a1"/>
                <w:rFonts w:ascii="宋体" w:eastAsia="宋体" w:hAnsi="宋体" w:cs="宋体"/>
                <w:kern w:val="0"/>
                <w:sz w:val="16"/>
                <w:szCs w:val="16"/>
              </w:rPr>
              <w:t>1-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F25A8" w:rsidRDefault="008F25A8" w:rsidP="00151740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ar w:val="none" w:sz="0" w:color="auto"/>
              </w:pBdr>
              <w:jc w:val="left"/>
            </w:pP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2013</w:t>
            </w:r>
            <w:r>
              <w:rPr>
                <w:rStyle w:val="Hyperlink2"/>
                <w:rFonts w:hint="eastAsia"/>
              </w:rPr>
              <w:t>年</w:t>
            </w:r>
            <w:r w:rsidRPr="00151740">
              <w:rPr>
                <w:rStyle w:val="a1"/>
                <w:rFonts w:ascii="宋体" w:eastAsia="宋体" w:hAnsi="宋体" w:cs="宋体"/>
                <w:sz w:val="16"/>
                <w:szCs w:val="16"/>
              </w:rPr>
              <w:t>3</w:t>
            </w:r>
            <w:r>
              <w:rPr>
                <w:rStyle w:val="Hyperlink2"/>
                <w:rFonts w:hint="eastAsia"/>
              </w:rPr>
              <w:t>月</w:t>
            </w:r>
          </w:p>
        </w:tc>
      </w:tr>
    </w:tbl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enter" w:pos="4153"/>
        </w:tabs>
        <w:ind w:left="108" w:hanging="108"/>
        <w:jc w:val="center"/>
        <w:rPr>
          <w:rStyle w:val="a1"/>
          <w:rFonts w:ascii="Times New Roman" w:hAnsi="Times New Roman" w:cs="Times New Roman"/>
          <w:b/>
          <w:bCs/>
          <w:sz w:val="28"/>
          <w:szCs w:val="28"/>
        </w:rPr>
      </w:pP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center" w:pos="4153"/>
        </w:tabs>
        <w:jc w:val="center"/>
        <w:rPr>
          <w:rStyle w:val="a1"/>
          <w:rFonts w:ascii="Times New Roman" w:hAnsi="Times New Roman" w:cs="Times New Roman"/>
          <w:b/>
          <w:bCs/>
          <w:sz w:val="28"/>
          <w:szCs w:val="28"/>
        </w:rPr>
      </w:pP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left"/>
        <w:rPr>
          <w:rStyle w:val="a1"/>
          <w:rFonts w:ascii="仿宋_GB2312" w:eastAsia="仿宋_GB2312" w:hAnsi="仿宋_GB2312" w:cs="仿宋_GB2312"/>
          <w:color w:val="0070C0"/>
          <w:sz w:val="24"/>
          <w:szCs w:val="24"/>
          <w:u w:color="0070C0"/>
          <w:lang w:val="zh-TW" w:eastAsia="zh-TW"/>
        </w:rPr>
      </w:pPr>
      <w:r>
        <w:rPr>
          <w:rStyle w:val="a1"/>
          <w:rFonts w:ascii="仿宋_GB2312" w:eastAsia="仿宋_GB2312" w:hAnsi="仿宋_GB2312" w:cs="仿宋_GB2312" w:hint="eastAsia"/>
          <w:color w:val="0070C0"/>
          <w:sz w:val="24"/>
          <w:szCs w:val="24"/>
          <w:u w:color="0070C0"/>
          <w:lang w:val="zh-TW" w:eastAsia="zh-TW"/>
        </w:rPr>
        <w:t>合法机构（请点击）</w:t>
      </w: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left"/>
        <w:rPr>
          <w:rStyle w:val="Hyperlink7"/>
        </w:rPr>
      </w:pPr>
      <w:hyperlink r:id="rId53" w:history="1">
        <w:r>
          <w:rPr>
            <w:rStyle w:val="Hyperlink7"/>
            <w:rFonts w:hint="eastAsia"/>
          </w:rPr>
          <w:t>证券公司信息公示</w:t>
        </w:r>
      </w:hyperlink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left"/>
        <w:rPr>
          <w:rStyle w:val="Hyperlink7"/>
        </w:rPr>
      </w:pPr>
      <w:hyperlink r:id="rId54" w:history="1">
        <w:r>
          <w:rPr>
            <w:rStyle w:val="Hyperlink7"/>
            <w:rFonts w:hint="eastAsia"/>
          </w:rPr>
          <w:t>证券投资咨询公司信息公示</w:t>
        </w:r>
      </w:hyperlink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left"/>
        <w:rPr>
          <w:rStyle w:val="Hyperlink8"/>
        </w:rPr>
      </w:pPr>
      <w:hyperlink r:id="rId55" w:history="1">
        <w:r>
          <w:rPr>
            <w:rStyle w:val="Hyperlink8"/>
            <w:rFonts w:hint="eastAsia"/>
          </w:rPr>
          <w:t>证券公司分支机构信息查询</w:t>
        </w:r>
      </w:hyperlink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jc w:val="left"/>
        <w:rPr>
          <w:rFonts w:ascii="仿宋_GB2312" w:eastAsia="仿宋_GB2312" w:hAnsi="仿宋_GB2312" w:cs="仿宋_GB2312"/>
          <w:sz w:val="24"/>
          <w:szCs w:val="24"/>
        </w:rPr>
      </w:pPr>
    </w:p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声明：本次公布的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</w:rPr>
        <w:t>“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非法仿冒证券公司、证券投资咨询公司等机构黑名单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</w:rPr>
        <w:t>”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为中国证券业协会在</w:t>
      </w:r>
      <w:r>
        <w:rPr>
          <w:rStyle w:val="a1"/>
          <w:rFonts w:ascii="仿宋_GB2312" w:eastAsia="仿宋_GB2312" w:hAnsi="仿宋_GB2312" w:cs="仿宋_GB2312"/>
          <w:sz w:val="28"/>
          <w:szCs w:val="28"/>
        </w:rPr>
        <w:t>2012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年</w:t>
      </w:r>
      <w:r>
        <w:rPr>
          <w:rStyle w:val="a1"/>
          <w:rFonts w:ascii="仿宋_GB2312" w:eastAsia="仿宋_GB2312" w:hAnsi="仿宋_GB2312" w:cs="仿宋_GB2312"/>
          <w:sz w:val="28"/>
          <w:szCs w:val="28"/>
        </w:rPr>
        <w:t>1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月</w:t>
      </w:r>
      <w:r>
        <w:rPr>
          <w:rStyle w:val="a1"/>
          <w:rFonts w:ascii="仿宋_GB2312" w:eastAsia="仿宋_GB2312" w:hAnsi="仿宋_GB2312" w:cs="仿宋_GB2312"/>
          <w:sz w:val="28"/>
          <w:szCs w:val="28"/>
        </w:rPr>
        <w:t>-20</w:t>
      </w:r>
      <w:r>
        <w:rPr>
          <w:rStyle w:val="a1"/>
          <w:rFonts w:ascii="仿宋_GB2312" w:eastAsia="仿宋_GB2312" w:hAnsi="仿宋_GB2312" w:cs="仿宋_GB2312"/>
          <w:sz w:val="28"/>
          <w:szCs w:val="28"/>
          <w:lang w:val="zh-CN"/>
        </w:rPr>
        <w:t>20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年</w:t>
      </w:r>
      <w:r>
        <w:rPr>
          <w:rStyle w:val="a1"/>
          <w:rFonts w:ascii="仿宋_GB2312" w:eastAsia="仿宋_GB2312" w:hAnsi="仿宋_GB2312" w:cs="仿宋_GB2312"/>
          <w:sz w:val="28"/>
          <w:szCs w:val="28"/>
        </w:rPr>
        <w:t>2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CN"/>
        </w:rPr>
        <w:t>月</w:t>
      </w:r>
      <w:r>
        <w:rPr>
          <w:rStyle w:val="a1"/>
          <w:rFonts w:ascii="仿宋_GB2312" w:eastAsia="仿宋_GB2312" w:hAnsi="仿宋_GB2312" w:cs="仿宋_GB2312" w:hint="eastAsia"/>
          <w:sz w:val="28"/>
          <w:szCs w:val="28"/>
          <w:lang w:val="zh-TW" w:eastAsia="zh-TW"/>
        </w:rPr>
        <w:t>期间新发现的及尚未关闭或整改的非法网站、含有非法内容的网页、博客和仿冒合法机构的网站链接，现进行公开曝光。《非法仿冒证券公司、证券投资咨询公司等机构黑名单》由协会不定期发布，并持续更新。请广大投资者注意识别，提高警惕，防范风险。</w:t>
      </w:r>
    </w:p>
    <w:sectPr w:rsidR="008F25A8" w:rsidSect="00A95DFF">
      <w:pgSz w:w="11900" w:h="16840"/>
      <w:pgMar w:top="1440" w:right="1800" w:bottom="1135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8F25A8" w:rsidRDefault="008F25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bordersDoNotSurroundHeader/>
  <w:bordersDoNotSurroundFooter/>
  <w:defaultTabStop w:val="420"/>
  <w:autoHyphenation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6540"/>
    <w:rsid w:val="000854EB"/>
    <w:rsid w:val="00095157"/>
    <w:rsid w:val="000A69E1"/>
    <w:rsid w:val="000C4FD7"/>
    <w:rsid w:val="00151740"/>
    <w:rsid w:val="00296BD7"/>
    <w:rsid w:val="002C6540"/>
    <w:rsid w:val="002D4BF9"/>
    <w:rsid w:val="00310B2E"/>
    <w:rsid w:val="00314ABD"/>
    <w:rsid w:val="005038D3"/>
    <w:rsid w:val="00540A73"/>
    <w:rsid w:val="00561656"/>
    <w:rsid w:val="00595F36"/>
    <w:rsid w:val="005B034C"/>
    <w:rsid w:val="006C2656"/>
    <w:rsid w:val="007E749D"/>
    <w:rsid w:val="00892938"/>
    <w:rsid w:val="008F25A8"/>
    <w:rsid w:val="009C3B1F"/>
    <w:rsid w:val="00A95DFF"/>
    <w:rsid w:val="00D10A42"/>
    <w:rsid w:val="00D61CB2"/>
    <w:rsid w:val="00DD1C85"/>
    <w:rsid w:val="00E72707"/>
    <w:rsid w:val="00EE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BF9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jc w:val="both"/>
    </w:pPr>
    <w:rPr>
      <w:rFonts w:ascii="Arial Unicode MS" w:eastAsia="Arial Unicode MS" w:hAnsi="Arial Unicode MS" w:cs="Arial Unicode MS"/>
      <w:color w:val="000000"/>
      <w:szCs w:val="21"/>
      <w:u w:color="00000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4BF9"/>
    <w:rPr>
      <w:rFonts w:cs="Times New Roman"/>
      <w:u w:val="single"/>
    </w:rPr>
  </w:style>
  <w:style w:type="table" w:customStyle="1" w:styleId="TableNormal1">
    <w:name w:val="Table Normal1"/>
    <w:uiPriority w:val="99"/>
    <w:rsid w:val="002D4BF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kern w:val="0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uiPriority w:val="99"/>
    <w:rsid w:val="002D4BF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tabs>
        <w:tab w:val="right" w:pos="9020"/>
      </w:tabs>
    </w:pPr>
    <w:rPr>
      <w:rFonts w:ascii="Helvetica Neue" w:eastAsia="Arial Unicode MS" w:hAnsi="Helvetica Neue" w:cs="Arial Unicode MS"/>
      <w:color w:val="000000"/>
      <w:kern w:val="0"/>
      <w:sz w:val="24"/>
      <w:szCs w:val="24"/>
    </w:rPr>
  </w:style>
  <w:style w:type="paragraph" w:customStyle="1" w:styleId="a0">
    <w:name w:val="默认"/>
    <w:uiPriority w:val="99"/>
    <w:rsid w:val="002D4BF9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 Neue" w:hAnsi="Helvetica Neue" w:cs="Helvetica Neue"/>
      <w:color w:val="000000"/>
      <w:kern w:val="0"/>
      <w:sz w:val="22"/>
      <w:u w:color="000000"/>
    </w:rPr>
  </w:style>
  <w:style w:type="character" w:customStyle="1" w:styleId="a1">
    <w:name w:val="无"/>
    <w:uiPriority w:val="99"/>
    <w:rsid w:val="002D4BF9"/>
  </w:style>
  <w:style w:type="character" w:customStyle="1" w:styleId="Hyperlink0">
    <w:name w:val="Hyperlink.0"/>
    <w:basedOn w:val="a1"/>
    <w:uiPriority w:val="99"/>
    <w:rsid w:val="002D4BF9"/>
    <w:rPr>
      <w:rFonts w:ascii="宋体" w:eastAsia="宋体" w:hAnsi="宋体" w:cs="宋体"/>
      <w:color w:val="0000FF"/>
      <w:kern w:val="0"/>
      <w:sz w:val="16"/>
      <w:szCs w:val="16"/>
      <w:u w:val="single" w:color="0000FF"/>
      <w:lang w:val="en-US"/>
    </w:rPr>
  </w:style>
  <w:style w:type="paragraph" w:styleId="ListParagraph">
    <w:name w:val="List Paragraph"/>
    <w:basedOn w:val="Normal"/>
    <w:uiPriority w:val="99"/>
    <w:qFormat/>
    <w:rsid w:val="002D4BF9"/>
    <w:pPr>
      <w:ind w:firstLine="420"/>
    </w:pPr>
    <w:rPr>
      <w:rFonts w:ascii="Calibri" w:eastAsia="宋体" w:hAnsi="Calibri" w:cs="Calibri"/>
    </w:rPr>
  </w:style>
  <w:style w:type="character" w:customStyle="1" w:styleId="Hyperlink1">
    <w:name w:val="Hyperlink.1"/>
    <w:basedOn w:val="a1"/>
    <w:uiPriority w:val="99"/>
    <w:rsid w:val="002D4BF9"/>
    <w:rPr>
      <w:rFonts w:ascii="Calibri" w:eastAsia="Times New Roman" w:hAnsi="Calibri" w:cs="Calibri"/>
      <w:color w:val="0000FF"/>
      <w:sz w:val="16"/>
      <w:szCs w:val="16"/>
      <w:u w:val="single" w:color="0000FF"/>
      <w:lang w:val="en-US"/>
    </w:rPr>
  </w:style>
  <w:style w:type="character" w:customStyle="1" w:styleId="Hyperlink2">
    <w:name w:val="Hyperlink.2"/>
    <w:basedOn w:val="a1"/>
    <w:uiPriority w:val="99"/>
    <w:rsid w:val="002D4BF9"/>
    <w:rPr>
      <w:rFonts w:ascii="宋体" w:eastAsia="宋体" w:hAnsi="宋体" w:cs="宋体"/>
      <w:sz w:val="16"/>
      <w:szCs w:val="16"/>
      <w:lang w:val="zh-TW" w:eastAsia="zh-TW"/>
    </w:rPr>
  </w:style>
  <w:style w:type="character" w:customStyle="1" w:styleId="Hyperlink3">
    <w:name w:val="Hyperlink.3"/>
    <w:basedOn w:val="a1"/>
    <w:uiPriority w:val="99"/>
    <w:rsid w:val="002D4BF9"/>
    <w:rPr>
      <w:rFonts w:cs="Times New Roman"/>
      <w:lang w:val="zh-TW" w:eastAsia="zh-TW"/>
    </w:rPr>
  </w:style>
  <w:style w:type="character" w:customStyle="1" w:styleId="Hyperlink4">
    <w:name w:val="Hyperlink.4"/>
    <w:basedOn w:val="a1"/>
    <w:uiPriority w:val="99"/>
    <w:rsid w:val="002D4BF9"/>
    <w:rPr>
      <w:rFonts w:ascii="宋体" w:eastAsia="宋体" w:hAnsi="宋体" w:cs="宋体"/>
      <w:color w:val="0000FF"/>
      <w:sz w:val="16"/>
      <w:szCs w:val="16"/>
      <w:u w:val="single" w:color="0000FF"/>
      <w:lang w:val="en-US"/>
    </w:rPr>
  </w:style>
  <w:style w:type="character" w:customStyle="1" w:styleId="Hyperlink5">
    <w:name w:val="Hyperlink.5"/>
    <w:basedOn w:val="a1"/>
    <w:uiPriority w:val="99"/>
    <w:rsid w:val="002D4BF9"/>
    <w:rPr>
      <w:rFonts w:ascii="仿宋" w:eastAsia="仿宋" w:hAnsi="仿宋" w:cs="仿宋"/>
      <w:color w:val="0000FF"/>
      <w:sz w:val="16"/>
      <w:szCs w:val="16"/>
      <w:u w:val="single" w:color="0000FF"/>
      <w:lang w:val="en-US"/>
    </w:rPr>
  </w:style>
  <w:style w:type="character" w:customStyle="1" w:styleId="Hyperlink6">
    <w:name w:val="Hyperlink.6"/>
    <w:basedOn w:val="a1"/>
    <w:uiPriority w:val="99"/>
    <w:rsid w:val="002D4BF9"/>
    <w:rPr>
      <w:rFonts w:ascii="宋体" w:eastAsia="宋体" w:hAnsi="宋体" w:cs="宋体"/>
      <w:kern w:val="0"/>
      <w:sz w:val="16"/>
      <w:szCs w:val="16"/>
      <w:lang w:val="zh-TW" w:eastAsia="zh-TW"/>
    </w:rPr>
  </w:style>
  <w:style w:type="character" w:customStyle="1" w:styleId="Hyperlink7">
    <w:name w:val="Hyperlink.7"/>
    <w:basedOn w:val="a1"/>
    <w:uiPriority w:val="99"/>
    <w:rsid w:val="002D4BF9"/>
    <w:rPr>
      <w:rFonts w:ascii="仿宋_GB2312" w:eastAsia="仿宋_GB2312" w:hAnsi="仿宋_GB2312" w:cs="仿宋_GB2312"/>
      <w:sz w:val="24"/>
      <w:szCs w:val="24"/>
      <w:u w:val="single"/>
      <w:lang w:val="zh-TW" w:eastAsia="zh-TW"/>
    </w:rPr>
  </w:style>
  <w:style w:type="character" w:customStyle="1" w:styleId="Hyperlink8">
    <w:name w:val="Hyperlink.8"/>
    <w:basedOn w:val="a1"/>
    <w:uiPriority w:val="99"/>
    <w:rsid w:val="002D4BF9"/>
    <w:rPr>
      <w:rFonts w:ascii="仿宋_GB2312" w:eastAsia="仿宋_GB2312" w:hAnsi="仿宋_GB2312" w:cs="仿宋_GB2312"/>
      <w:color w:val="000000"/>
      <w:sz w:val="24"/>
      <w:szCs w:val="24"/>
      <w:u w:val="single" w:color="000000"/>
      <w:lang w:val="zh-TW" w:eastAsia="zh-TW"/>
    </w:rPr>
  </w:style>
  <w:style w:type="paragraph" w:styleId="CommentText">
    <w:name w:val="annotation text"/>
    <w:basedOn w:val="Normal"/>
    <w:link w:val="CommentTextChar"/>
    <w:uiPriority w:val="99"/>
    <w:semiHidden/>
    <w:rsid w:val="002D4BF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D4BF9"/>
    <w:rPr>
      <w:rFonts w:ascii="Arial Unicode MS" w:eastAsia="Arial Unicode MS" w:cs="Arial Unicode MS"/>
      <w:color w:val="000000"/>
      <w:kern w:val="2"/>
      <w:sz w:val="21"/>
      <w:szCs w:val="21"/>
      <w:u w:color="000000"/>
    </w:rPr>
  </w:style>
  <w:style w:type="character" w:styleId="CommentReference">
    <w:name w:val="annotation reference"/>
    <w:basedOn w:val="DefaultParagraphFont"/>
    <w:uiPriority w:val="99"/>
    <w:semiHidden/>
    <w:rsid w:val="002D4BF9"/>
    <w:rPr>
      <w:rFonts w:cs="Times New Roman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A95D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Header">
    <w:name w:val="header"/>
    <w:basedOn w:val="Normal"/>
    <w:link w:val="HeaderChar"/>
    <w:uiPriority w:val="99"/>
    <w:rsid w:val="00A95DFF"/>
    <w:pPr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Footer">
    <w:name w:val="footer"/>
    <w:basedOn w:val="Normal"/>
    <w:link w:val="FooterChar"/>
    <w:uiPriority w:val="99"/>
    <w:rsid w:val="00A95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95DFF"/>
    <w:rPr>
      <w:rFonts w:ascii="Arial Unicode MS" w:eastAsia="Arial Unicode MS" w:hAnsi="Arial Unicode MS" w:cs="Arial Unicode MS"/>
      <w:color w:val="000000"/>
      <w:kern w:val="2"/>
      <w:sz w:val="18"/>
      <w:szCs w:val="18"/>
      <w:u w:color="000000"/>
    </w:rPr>
  </w:style>
  <w:style w:type="paragraph" w:styleId="NormalWeb">
    <w:name w:val="Normal (Web)"/>
    <w:basedOn w:val="Normal"/>
    <w:uiPriority w:val="99"/>
    <w:rsid w:val="00314AB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rsid w:val="00D10A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019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9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jr.emoney.cn/hd/sgpc1/index.html?src=sogou&amp;kw=4165379705&amp;ad=1817328590&amp;ag_kwid=14639-4-3ed0e18504ee61f8.69f5df6af068b7da" TargetMode="External"/><Relationship Id="rId18" Type="http://schemas.openxmlformats.org/officeDocument/2006/relationships/hyperlink" Target="http://blog.sina.com.cn/stock87" TargetMode="External"/><Relationship Id="rId26" Type="http://schemas.openxmlformats.org/officeDocument/2006/relationships/hyperlink" Target="http://blog.sina.com.cn/fetet4tdrtgd" TargetMode="External"/><Relationship Id="rId39" Type="http://schemas.openxmlformats.org/officeDocument/2006/relationships/hyperlink" Target="http://blog.sina.com.cn/u/6079242521" TargetMode="External"/><Relationship Id="rId21" Type="http://schemas.openxmlformats.org/officeDocument/2006/relationships/hyperlink" Target="http://blog.sina.com.cn/u/5791656007" TargetMode="External"/><Relationship Id="rId34" Type="http://schemas.openxmlformats.org/officeDocument/2006/relationships/hyperlink" Target="http://blog.sina.com.cn/jhgffff" TargetMode="External"/><Relationship Id="rId42" Type="http://schemas.openxmlformats.org/officeDocument/2006/relationships/hyperlink" Target="http://blog.sina.com.cn/u/6074665870" TargetMode="External"/><Relationship Id="rId47" Type="http://schemas.openxmlformats.org/officeDocument/2006/relationships/hyperlink" Target="http://blog.eastmoney.com/m6224094211317642/blog_258327084.html" TargetMode="External"/><Relationship Id="rId50" Type="http://schemas.openxmlformats.org/officeDocument/2006/relationships/hyperlink" Target="http://blog.eastmoney.com/blqk134" TargetMode="External"/><Relationship Id="rId55" Type="http://schemas.openxmlformats.org/officeDocument/2006/relationships/hyperlink" Target="http://jg.sac.net.cn/pages/publicity/mi-sales-branch-publicity-list.html" TargetMode="External"/><Relationship Id="rId7" Type="http://schemas.openxmlformats.org/officeDocument/2006/relationships/hyperlink" Target="http://www.pz52.com" TargetMode="External"/><Relationship Id="rId12" Type="http://schemas.openxmlformats.org/officeDocument/2006/relationships/hyperlink" Target="http://www.niugu168.cc/" TargetMode="External"/><Relationship Id="rId17" Type="http://schemas.openxmlformats.org/officeDocument/2006/relationships/hyperlink" Target="http://blog.sina.com.cn/dongdengxin" TargetMode="External"/><Relationship Id="rId25" Type="http://schemas.openxmlformats.org/officeDocument/2006/relationships/hyperlink" Target="http://blog.sina.com.cn/sdfasdaf2342" TargetMode="External"/><Relationship Id="rId33" Type="http://schemas.openxmlformats.org/officeDocument/2006/relationships/hyperlink" Target="http://blog.sina.com.cn/fgewsty4" TargetMode="External"/><Relationship Id="rId38" Type="http://schemas.openxmlformats.org/officeDocument/2006/relationships/hyperlink" Target="http://blog.sina.com.cn/u/6015935678" TargetMode="External"/><Relationship Id="rId46" Type="http://schemas.openxmlformats.org/officeDocument/2006/relationships/hyperlink" Target="http://blog.sina.com.cn/u/3926995527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sina.com.cn/u/6148048378" TargetMode="External"/><Relationship Id="rId20" Type="http://schemas.openxmlformats.org/officeDocument/2006/relationships/hyperlink" Target="http://blog.sina.com.cn/u/5718716448" TargetMode="External"/><Relationship Id="rId29" Type="http://schemas.openxmlformats.org/officeDocument/2006/relationships/hyperlink" Target="http://blog.sina.com.cn/u/5312426863" TargetMode="External"/><Relationship Id="rId41" Type="http://schemas.openxmlformats.org/officeDocument/2006/relationships/hyperlink" Target="http://blog.sina.com.cn/u/6074665860" TargetMode="External"/><Relationship Id="rId54" Type="http://schemas.openxmlformats.org/officeDocument/2006/relationships/hyperlink" Target="http://jg.sac.net.cn/pages/publicity/investment-lis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pz585.com/" TargetMode="External"/><Relationship Id="rId11" Type="http://schemas.openxmlformats.org/officeDocument/2006/relationships/hyperlink" Target="http://www.891204.com" TargetMode="External"/><Relationship Id="rId24" Type="http://schemas.openxmlformats.org/officeDocument/2006/relationships/hyperlink" Target="http://blog.sina.com.cn/u/3315747605" TargetMode="External"/><Relationship Id="rId32" Type="http://schemas.openxmlformats.org/officeDocument/2006/relationships/hyperlink" Target="http://blog.sina.com.cn/888vip88888" TargetMode="External"/><Relationship Id="rId37" Type="http://schemas.openxmlformats.org/officeDocument/2006/relationships/hyperlink" Target="http://blog.sina.com.cn/u/6016256087" TargetMode="External"/><Relationship Id="rId40" Type="http://schemas.openxmlformats.org/officeDocument/2006/relationships/hyperlink" Target="http://blog.sina.com.cn/u/6079242511" TargetMode="External"/><Relationship Id="rId45" Type="http://schemas.openxmlformats.org/officeDocument/2006/relationships/hyperlink" Target="http://blog.sina.com.cn/u/5098669509" TargetMode="External"/><Relationship Id="rId53" Type="http://schemas.openxmlformats.org/officeDocument/2006/relationships/hyperlink" Target="http://jg.sac.net.cn/pages/publicity/securities-list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sina.com.cn/s/blog_17db131b60102xuq6.html" TargetMode="External"/><Relationship Id="rId23" Type="http://schemas.openxmlformats.org/officeDocument/2006/relationships/hyperlink" Target="http://blog.sina.com.cn/u/5732237309" TargetMode="External"/><Relationship Id="rId28" Type="http://schemas.openxmlformats.org/officeDocument/2006/relationships/hyperlink" Target="http://blog.sina.com.cn/u/5422386657" TargetMode="External"/><Relationship Id="rId36" Type="http://schemas.openxmlformats.org/officeDocument/2006/relationships/hyperlink" Target="http://blog.sina.com.cn/u/6015939839" TargetMode="External"/><Relationship Id="rId49" Type="http://schemas.openxmlformats.org/officeDocument/2006/relationships/hyperlink" Target="http://bmwx69998.blog.sohu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pz59.com" TargetMode="External"/><Relationship Id="rId19" Type="http://schemas.openxmlformats.org/officeDocument/2006/relationships/hyperlink" Target="http://blog.sina.com.cn/u/5084482870" TargetMode="External"/><Relationship Id="rId31" Type="http://schemas.openxmlformats.org/officeDocument/2006/relationships/hyperlink" Target="http://blog.sina.com.cn/zygp18" TargetMode="External"/><Relationship Id="rId44" Type="http://schemas.openxmlformats.org/officeDocument/2006/relationships/hyperlink" Target="http://blog.sina.com.cn/u/6518451327" TargetMode="External"/><Relationship Id="rId52" Type="http://schemas.openxmlformats.org/officeDocument/2006/relationships/hyperlink" Target="http://www.chcj.net/thread-598482-1-1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henjiecelue.com" TargetMode="External"/><Relationship Id="rId14" Type="http://schemas.openxmlformats.org/officeDocument/2006/relationships/hyperlink" Target="http://mp.weixin.qq.com/s?__biz=MzIzMjM3NzE4NA==&amp;mid=2247483708&amp;idx=1&amp;sn=227b87169f639281c5c0b842fb7d5ba5%23rd" TargetMode="External"/><Relationship Id="rId22" Type="http://schemas.openxmlformats.org/officeDocument/2006/relationships/hyperlink" Target="http://blog.sina.com.cn/u/5791317694" TargetMode="External"/><Relationship Id="rId27" Type="http://schemas.openxmlformats.org/officeDocument/2006/relationships/hyperlink" Target="http://blog.sina.com.cn/u/5408738247" TargetMode="External"/><Relationship Id="rId30" Type="http://schemas.openxmlformats.org/officeDocument/2006/relationships/hyperlink" Target="http://blog.sina.com.cn/u/5035536620" TargetMode="External"/><Relationship Id="rId35" Type="http://schemas.openxmlformats.org/officeDocument/2006/relationships/hyperlink" Target="http://blog.sina.com.cn/u/6524062149" TargetMode="External"/><Relationship Id="rId43" Type="http://schemas.openxmlformats.org/officeDocument/2006/relationships/hyperlink" Target="http://blog.sina.com.cn/u/6518451355" TargetMode="External"/><Relationship Id="rId48" Type="http://schemas.openxmlformats.org/officeDocument/2006/relationships/hyperlink" Target="http://mszq2.blog.sohu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www.pz08.com/" TargetMode="External"/><Relationship Id="rId51" Type="http://schemas.openxmlformats.org/officeDocument/2006/relationships/hyperlink" Target="http://blog.eastmoney.com/blqk134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104</TotalTime>
  <Pages>7</Pages>
  <Words>2111</Words>
  <Characters>12034</Characters>
  <Application>Microsoft Office Outlook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8</cp:revision>
  <dcterms:created xsi:type="dcterms:W3CDTF">2020-02-26T06:07:00Z</dcterms:created>
  <dcterms:modified xsi:type="dcterms:W3CDTF">2020-03-19T04:31:00Z</dcterms:modified>
</cp:coreProperties>
</file>